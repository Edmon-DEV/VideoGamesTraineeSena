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61C2" w14:textId="77197E8B" w:rsidR="004D6B86" w:rsidRDefault="00320617" w:rsidP="00D46160">
      <w:pPr>
        <w:pStyle w:val="Ttulo"/>
        <w:ind w:firstLine="720"/>
      </w:pPr>
      <w:r>
        <w:rPr>
          <w:lang w:bidi="es-ES"/>
        </w:rPr>
        <w:t>Evidencia GA1-220501089-AA1-EV02. Bocetos para el concepto de arte del videojuego</w:t>
      </w:r>
    </w:p>
    <w:p w14:paraId="3452389A" w14:textId="6F6E4736" w:rsidR="004D6B86" w:rsidRDefault="00320617">
      <w:pPr>
        <w:pStyle w:val="Ttulo21"/>
      </w:pPr>
      <w:r>
        <w:t>Nicolas Alexander Fandiño Caro</w:t>
      </w:r>
    </w:p>
    <w:p w14:paraId="0231B1C3" w14:textId="0ABB0210" w:rsidR="00320617" w:rsidRDefault="00320617" w:rsidP="00320617">
      <w:pPr>
        <w:pStyle w:val="Ttulo3"/>
        <w:jc w:val="center"/>
      </w:pPr>
      <w:r>
        <w:t>DESARROLLO DE VIDEOJUEGOS Y ENTORNOS INTERACTIVOS (2834753)</w:t>
      </w:r>
    </w:p>
    <w:p w14:paraId="51523FCA" w14:textId="199F2E2C" w:rsidR="004D6B86" w:rsidRDefault="004D6B86">
      <w:pPr>
        <w:pStyle w:val="Ttulo21"/>
      </w:pPr>
    </w:p>
    <w:p w14:paraId="0498F7E2" w14:textId="0279D9EA" w:rsidR="004D6B86" w:rsidRDefault="00320617" w:rsidP="00320617">
      <w:pPr>
        <w:rPr>
          <w:color w:val="auto"/>
          <w:lang w:bidi="es-ES"/>
        </w:rPr>
      </w:pPr>
      <w:r>
        <w:rPr>
          <w:color w:val="auto"/>
          <w:lang w:bidi="es-ES"/>
        </w:rPr>
        <w:t>Bocetos para el concepto de arte del videojuego</w:t>
      </w:r>
    </w:p>
    <w:p w14:paraId="17A99956" w14:textId="606C3BFA" w:rsidR="00320617" w:rsidRDefault="00320617" w:rsidP="00320617">
      <w:pPr>
        <w:rPr>
          <w:color w:val="auto"/>
          <w:lang w:bidi="es-ES"/>
        </w:rPr>
      </w:pPr>
    </w:p>
    <w:p w14:paraId="3345DE75" w14:textId="1A73F2EB" w:rsidR="00320617" w:rsidRDefault="00320617" w:rsidP="00320617">
      <w:pPr>
        <w:rPr>
          <w:color w:val="auto"/>
          <w:lang w:bidi="es-ES"/>
        </w:rPr>
      </w:pPr>
    </w:p>
    <w:p w14:paraId="6D3ACEA0" w14:textId="0415C53E" w:rsidR="00320617" w:rsidRDefault="00320617" w:rsidP="00320617">
      <w:pPr>
        <w:rPr>
          <w:color w:val="auto"/>
          <w:lang w:bidi="es-ES"/>
        </w:rPr>
      </w:pPr>
    </w:p>
    <w:p w14:paraId="523C8B67" w14:textId="77BCCAE0" w:rsidR="00320617" w:rsidRDefault="00320617" w:rsidP="00320617">
      <w:pPr>
        <w:rPr>
          <w:color w:val="auto"/>
          <w:lang w:bidi="es-ES"/>
        </w:rPr>
      </w:pPr>
    </w:p>
    <w:p w14:paraId="20BFF920" w14:textId="7FC4FCF0" w:rsidR="00320617" w:rsidRDefault="00320617" w:rsidP="00320617">
      <w:pPr>
        <w:rPr>
          <w:color w:val="auto"/>
          <w:lang w:bidi="es-ES"/>
        </w:rPr>
      </w:pPr>
    </w:p>
    <w:p w14:paraId="43288BDB" w14:textId="058A3664" w:rsidR="00320617" w:rsidRDefault="00320617" w:rsidP="00320617">
      <w:pPr>
        <w:rPr>
          <w:color w:val="auto"/>
          <w:lang w:bidi="es-ES"/>
        </w:rPr>
      </w:pPr>
    </w:p>
    <w:p w14:paraId="22554809" w14:textId="3CB95377" w:rsidR="00320617" w:rsidRDefault="00320617" w:rsidP="00320617">
      <w:pPr>
        <w:rPr>
          <w:color w:val="auto"/>
          <w:lang w:bidi="es-ES"/>
        </w:rPr>
      </w:pPr>
    </w:p>
    <w:p w14:paraId="2CC3E009" w14:textId="71769102" w:rsidR="00320617" w:rsidRDefault="00320617" w:rsidP="00320617">
      <w:pPr>
        <w:rPr>
          <w:color w:val="auto"/>
          <w:lang w:bidi="es-ES"/>
        </w:rPr>
      </w:pPr>
    </w:p>
    <w:p w14:paraId="6CA5EE76" w14:textId="34BA2512" w:rsidR="00320617" w:rsidRDefault="00320617" w:rsidP="00320617">
      <w:pPr>
        <w:rPr>
          <w:color w:val="auto"/>
          <w:lang w:bidi="es-ES"/>
        </w:rPr>
      </w:pPr>
    </w:p>
    <w:p w14:paraId="642CF549" w14:textId="2BCAD1E1" w:rsidR="00320617" w:rsidRDefault="00320617" w:rsidP="00320617">
      <w:pPr>
        <w:rPr>
          <w:color w:val="auto"/>
          <w:lang w:bidi="es-ES"/>
        </w:rPr>
      </w:pPr>
    </w:p>
    <w:p w14:paraId="1EE26ED8" w14:textId="6FC32098" w:rsidR="00320617" w:rsidRDefault="00320617" w:rsidP="00320617">
      <w:pPr>
        <w:rPr>
          <w:color w:val="auto"/>
          <w:lang w:bidi="es-ES"/>
        </w:rPr>
      </w:pPr>
    </w:p>
    <w:p w14:paraId="2BC6560A" w14:textId="72DF89FB" w:rsidR="00320617" w:rsidRDefault="00320617" w:rsidP="00320617">
      <w:pPr>
        <w:rPr>
          <w:color w:val="auto"/>
          <w:lang w:bidi="es-ES"/>
        </w:rPr>
      </w:pPr>
    </w:p>
    <w:p w14:paraId="04BD65E9" w14:textId="70FB5BB5" w:rsidR="00320617" w:rsidRDefault="00320617" w:rsidP="00320617">
      <w:pPr>
        <w:rPr>
          <w:color w:val="auto"/>
          <w:lang w:bidi="es-ES"/>
        </w:rPr>
      </w:pPr>
    </w:p>
    <w:p w14:paraId="75FA1434" w14:textId="15E60CFF" w:rsidR="00320617" w:rsidRDefault="00320617" w:rsidP="00320617">
      <w:pPr>
        <w:rPr>
          <w:color w:val="auto"/>
          <w:lang w:bidi="es-ES"/>
        </w:rPr>
      </w:pPr>
    </w:p>
    <w:p w14:paraId="358D6116" w14:textId="0BD269A7" w:rsidR="00320617" w:rsidRDefault="00320617" w:rsidP="00320617">
      <w:pPr>
        <w:rPr>
          <w:color w:val="auto"/>
          <w:lang w:bidi="es-ES"/>
        </w:rPr>
      </w:pPr>
    </w:p>
    <w:p w14:paraId="6DAF173E" w14:textId="711B867A" w:rsidR="006322D9" w:rsidRDefault="006322D9" w:rsidP="006322D9">
      <w:pPr>
        <w:pStyle w:val="Prrafodelista"/>
        <w:numPr>
          <w:ilvl w:val="0"/>
          <w:numId w:val="13"/>
        </w:numPr>
      </w:pPr>
      <w:r>
        <w:t xml:space="preserve">Realizar un taller con los siguientes puntos: </w:t>
      </w:r>
    </w:p>
    <w:p w14:paraId="6C0C2017" w14:textId="77777777" w:rsidR="006322D9" w:rsidRDefault="006322D9" w:rsidP="006322D9">
      <w:pPr>
        <w:pStyle w:val="Prrafodelista"/>
        <w:ind w:left="1080"/>
      </w:pPr>
      <w:r w:rsidRPr="006322D9">
        <w:rPr>
          <w:rFonts w:ascii="Segoe UI Emoji" w:hAnsi="Segoe UI Emoji" w:cs="Segoe UI Emoji"/>
        </w:rPr>
        <w:t>✔</w:t>
      </w:r>
      <w:r>
        <w:t xml:space="preserve"> Generar una lluvia de ideas donde se seleccione una idea principal, que será la idea general del juego y a partir de ella hacer una descripción del concepto general del juego que va a crear y redactarla en máximo 1 página. </w:t>
      </w:r>
    </w:p>
    <w:p w14:paraId="3D0E1235" w14:textId="77777777" w:rsidR="006322D9" w:rsidRDefault="006322D9" w:rsidP="006322D9">
      <w:pPr>
        <w:pStyle w:val="Prrafodelista"/>
        <w:ind w:left="1080"/>
      </w:pPr>
      <w:r w:rsidRPr="006322D9">
        <w:rPr>
          <w:rFonts w:ascii="Segoe UI Emoji" w:hAnsi="Segoe UI Emoji" w:cs="Segoe UI Emoji"/>
        </w:rPr>
        <w:t>✔</w:t>
      </w:r>
      <w:r>
        <w:t xml:space="preserve"> A partir de la idea principal, construir la personalidad del protagonista y el antagonista, basándose en la rueda de arquetipos del personaje. Desarrolle la idea de sus personajes máximo en una página. </w:t>
      </w:r>
    </w:p>
    <w:p w14:paraId="4716A269" w14:textId="77777777" w:rsidR="006322D9" w:rsidRDefault="006322D9" w:rsidP="006322D9">
      <w:pPr>
        <w:pStyle w:val="Prrafodelista"/>
        <w:ind w:left="1080"/>
      </w:pPr>
      <w:r w:rsidRPr="006322D9">
        <w:rPr>
          <w:rFonts w:ascii="Segoe UI Emoji" w:hAnsi="Segoe UI Emoji" w:cs="Segoe UI Emoji"/>
        </w:rPr>
        <w:t>✔</w:t>
      </w:r>
      <w:r>
        <w:t xml:space="preserve"> Basado en la definición de personaje y sus arquetipos, crea una ficha técnica de identidad para sus personajes, teniendo en cuenta la actividad de refuerzo que se encuentra en el anexo “Ficha_tecnica_de_personaje_220501089-AA1-EV02”. </w:t>
      </w:r>
      <w:r w:rsidRPr="006322D9">
        <w:rPr>
          <w:rFonts w:ascii="Segoe UI Emoji" w:hAnsi="Segoe UI Emoji" w:cs="Segoe UI Emoji"/>
        </w:rPr>
        <w:t>✔</w:t>
      </w:r>
      <w:r>
        <w:t xml:space="preserve"> Escribir el guion de la historia, desarrollando los tres actos, basado en la idea general del juego y de los personajes creados. En un mínimo de dos y un máximo de cuatro páginas para desarrollar la historia. </w:t>
      </w:r>
    </w:p>
    <w:p w14:paraId="1B176ACD" w14:textId="5FDD47C1" w:rsidR="00320617" w:rsidRDefault="006322D9" w:rsidP="006322D9">
      <w:pPr>
        <w:pStyle w:val="Prrafodelista"/>
        <w:ind w:left="1080"/>
      </w:pPr>
      <w:r w:rsidRPr="006322D9">
        <w:rPr>
          <w:rFonts w:ascii="Segoe UI Emoji" w:hAnsi="Segoe UI Emoji" w:cs="Segoe UI Emoji"/>
        </w:rPr>
        <w:t>✔</w:t>
      </w:r>
      <w:r>
        <w:t xml:space="preserve"> Seleccionar tres videojuegos internacionales o nacionales, parecidos a su historia y analizar el tipo de gráficas, el tipo de mecánicas que utilizan y a partir de ello, redactar en máximo 2 páginas el tipo elegido de gráficas, y mecánicas seleccionadas para adaptarlas a su propio videojuego.</w:t>
      </w:r>
    </w:p>
    <w:p w14:paraId="12631F19" w14:textId="7FACAF43" w:rsidR="00320617" w:rsidRDefault="00320617" w:rsidP="00320617"/>
    <w:p w14:paraId="1ECC8B7D" w14:textId="280FEE7D" w:rsidR="00320617" w:rsidRDefault="00320617" w:rsidP="00320617"/>
    <w:p w14:paraId="063CEE1B" w14:textId="6A873A3A" w:rsidR="00320617" w:rsidRDefault="00320617" w:rsidP="00320617"/>
    <w:p w14:paraId="60D1BAA7" w14:textId="68F294F9" w:rsidR="00320617" w:rsidRDefault="00320617" w:rsidP="00320617"/>
    <w:p w14:paraId="3D49FB69" w14:textId="5A3EB4A6" w:rsidR="00320617" w:rsidRDefault="00320617" w:rsidP="00320617"/>
    <w:p w14:paraId="32A5256A" w14:textId="04991693" w:rsidR="00320617" w:rsidRDefault="00320617" w:rsidP="00320617"/>
    <w:p w14:paraId="0003A853" w14:textId="275D1DFE" w:rsidR="00320617" w:rsidRDefault="00320617" w:rsidP="00320617"/>
    <w:p w14:paraId="17CB04B3" w14:textId="6280085D" w:rsidR="00320617" w:rsidRDefault="00320617" w:rsidP="001874FC">
      <w:pPr>
        <w:ind w:firstLine="0"/>
      </w:pPr>
    </w:p>
    <w:p w14:paraId="1B75E4B1" w14:textId="23CF6808" w:rsidR="00320617" w:rsidRDefault="00320617" w:rsidP="00320617">
      <w:pPr>
        <w:pStyle w:val="Prrafodelista"/>
        <w:numPr>
          <w:ilvl w:val="0"/>
          <w:numId w:val="12"/>
        </w:numPr>
      </w:pPr>
      <w:r w:rsidRPr="00320617">
        <w:t>lluvia de ideas donde se seleccione una idea principal</w:t>
      </w:r>
    </w:p>
    <w:p w14:paraId="66D6C2FC" w14:textId="28A06A20" w:rsidR="00320617" w:rsidRDefault="003C42D6" w:rsidP="00320617">
      <w:pPr>
        <w:pStyle w:val="Prrafodelista"/>
      </w:pPr>
      <w:r w:rsidRPr="003C42D6">
        <w:rPr>
          <w:noProof/>
        </w:rPr>
        <w:drawing>
          <wp:inline distT="0" distB="0" distL="0" distR="0" wp14:anchorId="44723BEA" wp14:editId="13E739C8">
            <wp:extent cx="5731510" cy="359473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1781" w14:textId="2B9D5EFF" w:rsidR="003C42D6" w:rsidRDefault="002A4B12" w:rsidP="00320617">
      <w:pPr>
        <w:pStyle w:val="Prrafodelista"/>
      </w:pPr>
      <w:r>
        <w:t xml:space="preserve">Videojuego lineal de aventura y plataformas single </w:t>
      </w:r>
      <w:proofErr w:type="spellStart"/>
      <w:r>
        <w:t>player</w:t>
      </w:r>
      <w:proofErr w:type="spellEnd"/>
      <w:r>
        <w:t xml:space="preserve">, no tendrá </w:t>
      </w:r>
      <w:r w:rsidR="00945354">
        <w:t>límite</w:t>
      </w:r>
      <w:r>
        <w:t xml:space="preserve"> de tiempo </w:t>
      </w:r>
      <w:r w:rsidR="00945354">
        <w:t xml:space="preserve">de juego por nivel, los niveles se podrán pasar llegando del punto de inicio al punto final que en este caso será el punto a concluir el nivel, La ambientación del videojuego, escenarios y entornos </w:t>
      </w:r>
      <w:r w:rsidR="00AA3B8F">
        <w:t xml:space="preserve">tendrán un estilo 3D mesclado con personajes, </w:t>
      </w:r>
      <w:proofErr w:type="spellStart"/>
      <w:r w:rsidR="00AA3B8F">
        <w:t>npcs</w:t>
      </w:r>
      <w:proofErr w:type="spellEnd"/>
      <w:r w:rsidR="00AA3B8F">
        <w:t xml:space="preserve"> los cuales tendrán un diseño más 2D con el fin de alcanzar un videojuego con una estética 2D tomando referencias de videojuegos como lo es por ejemplo Yoshi </w:t>
      </w:r>
      <w:proofErr w:type="spellStart"/>
      <w:r w:rsidR="00AA3B8F">
        <w:t>island</w:t>
      </w:r>
      <w:proofErr w:type="spellEnd"/>
      <w:r w:rsidR="00AA3B8F">
        <w:t xml:space="preserve">, </w:t>
      </w:r>
      <w:proofErr w:type="spellStart"/>
      <w:r w:rsidR="00AA3B8F">
        <w:t>parper</w:t>
      </w:r>
      <w:proofErr w:type="spellEnd"/>
      <w:r w:rsidR="00AA3B8F">
        <w:t xml:space="preserve"> Mario, </w:t>
      </w:r>
      <w:proofErr w:type="spellStart"/>
      <w:r w:rsidR="00AA3B8F">
        <w:t>Donkey</w:t>
      </w:r>
      <w:proofErr w:type="spellEnd"/>
      <w:r w:rsidR="00AA3B8F">
        <w:t xml:space="preserve"> Kong, Mario </w:t>
      </w:r>
      <w:proofErr w:type="spellStart"/>
      <w:r w:rsidR="00AA3B8F">
        <w:t>world</w:t>
      </w:r>
      <w:proofErr w:type="spellEnd"/>
      <w:r w:rsidR="00AA3B8F">
        <w:t xml:space="preserve">, </w:t>
      </w:r>
      <w:proofErr w:type="spellStart"/>
      <w:r w:rsidR="002C5C54">
        <w:t>kirby</w:t>
      </w:r>
      <w:proofErr w:type="spellEnd"/>
      <w:r w:rsidR="002C5C54">
        <w:t xml:space="preserve">, </w:t>
      </w:r>
      <w:r w:rsidR="00AA3B8F">
        <w:t>manejando un sistema de vidas como en los juegos clásicos o retro</w:t>
      </w:r>
      <w:r w:rsidR="008C1096">
        <w:t>.</w:t>
      </w:r>
    </w:p>
    <w:p w14:paraId="5CE86188" w14:textId="7AC39963" w:rsidR="008C1096" w:rsidRDefault="008C1096" w:rsidP="00320617">
      <w:pPr>
        <w:pStyle w:val="Prrafodelista"/>
      </w:pPr>
      <w:r>
        <w:t>La ambientación, el escenario y temática de la época o tiempo en el que se desarrollará el videojuego será con un estilo de fantasía medieval.</w:t>
      </w:r>
    </w:p>
    <w:p w14:paraId="2090A9E5" w14:textId="2739845F" w:rsidR="008C1096" w:rsidRDefault="008C1096" w:rsidP="00320617">
      <w:pPr>
        <w:pStyle w:val="Prrafodelista"/>
      </w:pPr>
      <w:r>
        <w:lastRenderedPageBreak/>
        <w:t>El personaje principal tendrá habilidades básicas semejantes a personajes de otros videojuegos de plataformas siendo sus mecánicas principales saltar, caminar, correr, deslizarse, agacharse y atacar</w:t>
      </w:r>
      <w:r w:rsidR="00BD2161">
        <w:t>.</w:t>
      </w:r>
    </w:p>
    <w:p w14:paraId="545F6E40" w14:textId="108E229F" w:rsidR="008C1096" w:rsidRDefault="008C1096" w:rsidP="00320617">
      <w:pPr>
        <w:pStyle w:val="Prrafodelista"/>
      </w:pPr>
      <w:r>
        <w:t xml:space="preserve">Se espera poder implementar habilidades únicas mediante el uso de ítems o </w:t>
      </w:r>
      <w:proofErr w:type="spellStart"/>
      <w:r>
        <w:t>power</w:t>
      </w:r>
      <w:proofErr w:type="spellEnd"/>
      <w:r>
        <w:t xml:space="preserve"> ups los cuales repercutan sobre las habilidades principales del personaje, esto con el fin de que sea un poco más creativo el poder definir y desarrollar un estilo propio de juego.</w:t>
      </w:r>
    </w:p>
    <w:p w14:paraId="22B15C1F" w14:textId="71FC3333" w:rsidR="00C20FDC" w:rsidRDefault="008C1096" w:rsidP="00C20FDC">
      <w:pPr>
        <w:pStyle w:val="Prrafodelista"/>
      </w:pPr>
      <w:r>
        <w:t xml:space="preserve">Abra personajes auxiliares o </w:t>
      </w:r>
      <w:proofErr w:type="spellStart"/>
      <w:r>
        <w:t>npc</w:t>
      </w:r>
      <w:proofErr w:type="spellEnd"/>
      <w:r>
        <w:t xml:space="preserve"> l</w:t>
      </w:r>
      <w:r w:rsidR="00C20FDC">
        <w:t xml:space="preserve">os cuales pertenecerán a dos grupos, el primero siendo personajes </w:t>
      </w:r>
      <w:proofErr w:type="spellStart"/>
      <w:r w:rsidR="00C20FDC">
        <w:t>npc</w:t>
      </w:r>
      <w:proofErr w:type="spellEnd"/>
      <w:r w:rsidR="00C20FDC">
        <w:t xml:space="preserve"> de ambiente los podrán tener algún tipo de dialogo o interacción con el jugador, y el segundo los cuales serán los enemigos.</w:t>
      </w:r>
    </w:p>
    <w:p w14:paraId="7345182C" w14:textId="3CBD3883" w:rsidR="00CB0780" w:rsidRDefault="00CB0780" w:rsidP="00C20FDC">
      <w:pPr>
        <w:pStyle w:val="Prrafodelista"/>
      </w:pPr>
    </w:p>
    <w:p w14:paraId="422DBC0D" w14:textId="1D7658ED" w:rsidR="00CB0780" w:rsidRDefault="00CB0780" w:rsidP="00C20FDC">
      <w:pPr>
        <w:pStyle w:val="Prrafodelista"/>
      </w:pPr>
      <w:r w:rsidRPr="00CB0780">
        <w:t>protagonista y el antagonista</w:t>
      </w:r>
    </w:p>
    <w:p w14:paraId="2028B65B" w14:textId="77777777" w:rsidR="00CB0780" w:rsidRDefault="00CB0780" w:rsidP="00C20FDC">
      <w:pPr>
        <w:pStyle w:val="Prrafodelista"/>
      </w:pPr>
    </w:p>
    <w:p w14:paraId="036DA79E" w14:textId="30838E23" w:rsidR="00C20FDC" w:rsidRDefault="00B778A6" w:rsidP="00C20FDC">
      <w:pPr>
        <w:pStyle w:val="Prrafodelista"/>
      </w:pPr>
      <w:r w:rsidRPr="00CB0780">
        <w:rPr>
          <w:b/>
          <w:bCs/>
        </w:rPr>
        <w:t>Personalidad Protagonista</w:t>
      </w:r>
      <w:r>
        <w:t>:</w:t>
      </w:r>
      <w:r w:rsidR="00BA1ABA">
        <w:t xml:space="preserve"> Ajolote joven </w:t>
      </w:r>
      <w:r w:rsidR="002207C0">
        <w:t>alegre</w:t>
      </w:r>
      <w:r w:rsidR="00CF616D">
        <w:t>,</w:t>
      </w:r>
      <w:r w:rsidR="00BA1ABA">
        <w:t xml:space="preserve"> </w:t>
      </w:r>
      <w:r w:rsidR="00CF616D">
        <w:t xml:space="preserve">aventurero, optimista y servicial, es uno de los más respetados e importantes caballeros del reino </w:t>
      </w:r>
      <w:proofErr w:type="spellStart"/>
      <w:r w:rsidR="00CF616D">
        <w:t>Metru</w:t>
      </w:r>
      <w:proofErr w:type="spellEnd"/>
      <w:r w:rsidR="00CF616D">
        <w:t xml:space="preserve"> Nui</w:t>
      </w:r>
      <w:r w:rsidR="00CB0780">
        <w:t xml:space="preserve">, tiene un gran corazón y su propósito es defender su reino y a todos aquellos que lo conforman. </w:t>
      </w:r>
      <w:r w:rsidR="008C4275">
        <w:t>Adora los limones, siempre lleva unos consigo.</w:t>
      </w:r>
    </w:p>
    <w:p w14:paraId="16984614" w14:textId="125EC81B" w:rsidR="00B778A6" w:rsidRDefault="00B778A6" w:rsidP="00C20FDC">
      <w:pPr>
        <w:pStyle w:val="Prrafodelista"/>
      </w:pPr>
      <w:r w:rsidRPr="00CB0780">
        <w:rPr>
          <w:b/>
          <w:bCs/>
        </w:rPr>
        <w:t>Personalidad Antagonista</w:t>
      </w:r>
      <w:r>
        <w:t xml:space="preserve">: </w:t>
      </w:r>
      <w:r w:rsidR="00BA1ABA">
        <w:t>Ajolote de mediana edad malvado y psicópata, practicante del ocultismo magia oscura, excéntrico, capaz de acabar con cualquiera que quiera entrometerse en su camino o interfiera con su propósito, al igual que otros psicópatas esconde su verdadera personalidad retorcida y malvada bajo una máscara aparentemente respetuosa, disfruta las desgracias y el dolor ajeno.</w:t>
      </w:r>
    </w:p>
    <w:p w14:paraId="592F7ED0" w14:textId="220A7304" w:rsidR="00F91885" w:rsidRDefault="00F91885" w:rsidP="00C20FDC">
      <w:pPr>
        <w:pStyle w:val="Prrafodelista"/>
      </w:pPr>
    </w:p>
    <w:p w14:paraId="05EB2697" w14:textId="293422EF" w:rsidR="00977BC5" w:rsidRDefault="00977BC5" w:rsidP="00C20FDC">
      <w:pPr>
        <w:pStyle w:val="Prrafodelista"/>
      </w:pPr>
    </w:p>
    <w:p w14:paraId="502CE784" w14:textId="24DD59D7" w:rsidR="00977BC5" w:rsidRDefault="00977BC5" w:rsidP="00C20FDC">
      <w:pPr>
        <w:pStyle w:val="Prrafodelista"/>
      </w:pPr>
    </w:p>
    <w:p w14:paraId="4175D0E2" w14:textId="77777777" w:rsidR="00977BC5" w:rsidRDefault="00977BC5" w:rsidP="00AF0726">
      <w:pPr>
        <w:ind w:firstLine="0"/>
      </w:pPr>
    </w:p>
    <w:p w14:paraId="1A226BDC" w14:textId="7915DA8F" w:rsidR="00F91885" w:rsidRDefault="00F91885" w:rsidP="00C20FDC">
      <w:pPr>
        <w:pStyle w:val="Prrafodelista"/>
      </w:pPr>
      <w:r>
        <w:lastRenderedPageBreak/>
        <w:t xml:space="preserve">Ficha </w:t>
      </w:r>
      <w:r w:rsidR="00F4077F">
        <w:t>técnica Personaje</w:t>
      </w:r>
      <w:r w:rsidR="002F3CD5">
        <w:t xml:space="preserve"> Protagonista y Antagonista</w:t>
      </w:r>
    </w:p>
    <w:p w14:paraId="7E4734FD" w14:textId="4EAD8C61" w:rsidR="00685646" w:rsidRPr="0012593D" w:rsidRDefault="00931E3D" w:rsidP="001259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</w:rPr>
        <w:t>FICHA TÉCNICA DE PERSONAJE</w:t>
      </w:r>
      <w:r w:rsidR="00B03635">
        <w:rPr>
          <w:b/>
        </w:rPr>
        <w:t xml:space="preserve"> ANTAGONISTA</w:t>
      </w:r>
    </w:p>
    <w:p w14:paraId="70578048" w14:textId="77777777" w:rsidR="0052571F" w:rsidRDefault="0052571F" w:rsidP="005257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  <w:r>
        <w:rPr>
          <w:b/>
        </w:rPr>
        <w:t>FICHA TÉCNICA DE PERSONAJE</w:t>
      </w:r>
    </w:p>
    <w:p w14:paraId="67E12E1C" w14:textId="77777777" w:rsidR="0052571F" w:rsidRPr="008213B5" w:rsidRDefault="0052571F" w:rsidP="005257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44B2E4ED" w14:textId="77777777" w:rsidR="0052571F" w:rsidRPr="00CD7B4D" w:rsidRDefault="0052571F" w:rsidP="005257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Cs/>
        </w:rPr>
        <w:t xml:space="preserve">Ficha </w:t>
      </w:r>
      <w:r w:rsidRPr="00CD7B4D">
        <w:rPr>
          <w:bCs/>
        </w:rPr>
        <w:t xml:space="preserve">técnica de identidad para el personaje </w:t>
      </w:r>
      <w:r>
        <w:rPr>
          <w:bCs/>
        </w:rPr>
        <w:t>protagonista.</w:t>
      </w:r>
    </w:p>
    <w:p w14:paraId="1E054280" w14:textId="77777777" w:rsidR="0052571F" w:rsidRDefault="0052571F" w:rsidP="0052571F">
      <w:pPr>
        <w:spacing w:line="360" w:lineRule="auto"/>
        <w:rPr>
          <w:b/>
        </w:rPr>
      </w:pPr>
    </w:p>
    <w:p w14:paraId="4AD4D947" w14:textId="77777777" w:rsidR="0052571F" w:rsidRPr="008213B5" w:rsidRDefault="0052571F" w:rsidP="0052571F">
      <w:pPr>
        <w:spacing w:line="360" w:lineRule="auto"/>
      </w:pPr>
      <w:r w:rsidRPr="008213B5">
        <w:rPr>
          <w:b/>
        </w:rPr>
        <w:t>Nombre</w:t>
      </w:r>
      <w:r>
        <w:rPr>
          <w:b/>
        </w:rPr>
        <w:t xml:space="preserve">: </w:t>
      </w:r>
      <w:r>
        <w:t>Tahu</w:t>
      </w:r>
    </w:p>
    <w:p w14:paraId="62A05C25" w14:textId="77777777" w:rsidR="0052571F" w:rsidRPr="008213B5" w:rsidRDefault="0052571F" w:rsidP="0052571F">
      <w:pPr>
        <w:spacing w:line="360" w:lineRule="auto"/>
        <w:rPr>
          <w:b/>
        </w:rPr>
      </w:pPr>
      <w:r w:rsidRPr="008213B5">
        <w:rPr>
          <w:b/>
        </w:rPr>
        <w:t xml:space="preserve">Arquetipo: </w:t>
      </w:r>
      <w:r>
        <w:t>Aventurero</w:t>
      </w:r>
    </w:p>
    <w:p w14:paraId="3CFBF219" w14:textId="77777777" w:rsidR="0052571F" w:rsidRDefault="0052571F" w:rsidP="0052571F">
      <w:pPr>
        <w:spacing w:line="360" w:lineRule="auto"/>
        <w:rPr>
          <w:b/>
        </w:rPr>
      </w:pPr>
    </w:p>
    <w:p w14:paraId="2883902F" w14:textId="467BDFD7" w:rsidR="0052571F" w:rsidRPr="008213B5" w:rsidRDefault="0052571F" w:rsidP="0052571F">
      <w:pPr>
        <w:spacing w:line="360" w:lineRule="auto"/>
      </w:pPr>
      <w:r w:rsidRPr="008213B5">
        <w:rPr>
          <w:b/>
        </w:rPr>
        <w:t>Características:</w:t>
      </w:r>
      <w:r w:rsidR="00086440">
        <w:rPr>
          <w:b/>
        </w:rPr>
        <w:t xml:space="preserve"> </w:t>
      </w:r>
      <w:r w:rsidR="00086440">
        <w:rPr>
          <w:bCs/>
        </w:rPr>
        <w:t>J</w:t>
      </w:r>
      <w:r>
        <w:t>oven alegre, aventurero, optimista y servicial</w:t>
      </w:r>
    </w:p>
    <w:p w14:paraId="5A3F3284" w14:textId="77777777" w:rsidR="0052571F" w:rsidRDefault="0052571F" w:rsidP="0052571F">
      <w:pPr>
        <w:spacing w:line="360" w:lineRule="auto"/>
        <w:rPr>
          <w:b/>
        </w:rPr>
      </w:pPr>
    </w:p>
    <w:p w14:paraId="4581CAD1" w14:textId="44B8688D" w:rsidR="0052571F" w:rsidRPr="008213B5" w:rsidRDefault="0052571F" w:rsidP="0052571F">
      <w:pPr>
        <w:spacing w:line="360" w:lineRule="auto"/>
        <w:ind w:left="720" w:firstLine="0"/>
        <w:rPr>
          <w:b/>
        </w:rPr>
      </w:pPr>
      <w:r w:rsidRPr="008213B5">
        <w:rPr>
          <w:b/>
        </w:rPr>
        <w:t>Aspecto</w:t>
      </w:r>
      <w:r w:rsidRPr="008213B5">
        <w:t xml:space="preserve">: </w:t>
      </w:r>
      <w:r>
        <w:t>25 años</w:t>
      </w:r>
      <w:r w:rsidRPr="008213B5">
        <w:t xml:space="preserve">, estatura </w:t>
      </w:r>
      <w:r>
        <w:t>1,65cm</w:t>
      </w:r>
      <w:r w:rsidRPr="008213B5">
        <w:t xml:space="preserve">, </w:t>
      </w:r>
      <w:r>
        <w:t>contextura fuerte</w:t>
      </w:r>
      <w:r w:rsidRPr="008213B5">
        <w:t xml:space="preserve">, </w:t>
      </w:r>
      <w:r>
        <w:t xml:space="preserve">especie </w:t>
      </w:r>
      <w:r w:rsidR="00C10223">
        <w:t>humano antropomorfo</w:t>
      </w:r>
      <w:r>
        <w:t xml:space="preserve"> beige y azul turquesa.</w:t>
      </w:r>
      <w:r w:rsidRPr="008213B5">
        <w:t xml:space="preserve"> </w:t>
      </w:r>
    </w:p>
    <w:p w14:paraId="1F4E9E1A" w14:textId="77777777" w:rsidR="0052571F" w:rsidRDefault="0052571F" w:rsidP="0052571F">
      <w:pPr>
        <w:spacing w:line="360" w:lineRule="auto"/>
        <w:rPr>
          <w:b/>
        </w:rPr>
      </w:pPr>
    </w:p>
    <w:p w14:paraId="26140DAF" w14:textId="77777777" w:rsidR="0052571F" w:rsidRPr="008213B5" w:rsidRDefault="0052571F" w:rsidP="0052571F">
      <w:pPr>
        <w:spacing w:line="360" w:lineRule="auto"/>
        <w:ind w:left="720" w:firstLine="0"/>
      </w:pPr>
      <w:r w:rsidRPr="008213B5">
        <w:rPr>
          <w:b/>
        </w:rPr>
        <w:t>Estilo visual seleccionado</w:t>
      </w:r>
      <w:r w:rsidRPr="008213B5">
        <w:t xml:space="preserve">: </w:t>
      </w:r>
      <w:r>
        <w:t>creado a partir de ilustración tradicional 2D con colores RGB</w:t>
      </w:r>
    </w:p>
    <w:p w14:paraId="6A5DBBED" w14:textId="77777777" w:rsidR="0052571F" w:rsidRDefault="0052571F" w:rsidP="0052571F">
      <w:pPr>
        <w:spacing w:line="360" w:lineRule="auto"/>
        <w:rPr>
          <w:b/>
        </w:rPr>
      </w:pPr>
    </w:p>
    <w:p w14:paraId="521B984A" w14:textId="75EFED86" w:rsidR="008F4A45" w:rsidRPr="008213B5" w:rsidRDefault="0052571F" w:rsidP="008F4A45">
      <w:pPr>
        <w:spacing w:line="360" w:lineRule="auto"/>
        <w:ind w:left="720" w:firstLine="0"/>
      </w:pPr>
      <w:r w:rsidRPr="008213B5">
        <w:rPr>
          <w:b/>
        </w:rPr>
        <w:t>Identidad</w:t>
      </w:r>
      <w:r>
        <w:t xml:space="preserve">: </w:t>
      </w:r>
      <w:r w:rsidR="00AB17D6">
        <w:t>humano antropomorfo</w:t>
      </w:r>
      <w:r>
        <w:t xml:space="preserve"> color </w:t>
      </w:r>
      <w:r w:rsidR="00AB17D6">
        <w:t>salmón</w:t>
      </w:r>
      <w:r>
        <w:t xml:space="preserve"> con manchas azules turquesa, con cuernos beige, usa armas blancas</w:t>
      </w:r>
    </w:p>
    <w:p w14:paraId="69F74E27" w14:textId="24602782" w:rsidR="0052571F" w:rsidRPr="008213B5" w:rsidRDefault="0052571F" w:rsidP="0052571F">
      <w:pPr>
        <w:pStyle w:val="Descripcin"/>
        <w:keepNext/>
        <w:spacing w:after="0" w:line="360" w:lineRule="auto"/>
        <w:jc w:val="center"/>
      </w:pPr>
      <w:r w:rsidRPr="008213B5">
        <w:rPr>
          <w:color w:val="auto"/>
          <w:szCs w:val="22"/>
        </w:rPr>
        <w:t>Ficha técnica de</w:t>
      </w:r>
      <w:r w:rsidR="0012593D">
        <w:rPr>
          <w:color w:val="auto"/>
          <w:szCs w:val="22"/>
        </w:rPr>
        <w:t xml:space="preserve"> protag</w:t>
      </w:r>
      <w:r w:rsidR="00AF0726">
        <w:rPr>
          <w:color w:val="auto"/>
          <w:szCs w:val="22"/>
        </w:rPr>
        <w:t>o</w:t>
      </w:r>
      <w:r w:rsidR="0012593D">
        <w:rPr>
          <w:color w:val="auto"/>
          <w:szCs w:val="22"/>
        </w:rPr>
        <w:t>nista</w:t>
      </w:r>
      <w:r>
        <w:rPr>
          <w:color w:val="auto"/>
          <w:szCs w:val="22"/>
        </w:rPr>
        <w:t xml:space="preserve"> </w:t>
      </w:r>
      <w:proofErr w:type="spellStart"/>
      <w:r>
        <w:rPr>
          <w:color w:val="auto"/>
          <w:szCs w:val="22"/>
        </w:rPr>
        <w:t>Tahu</w:t>
      </w:r>
      <w:proofErr w:type="spellEnd"/>
    </w:p>
    <w:p w14:paraId="026B7AED" w14:textId="0E830E0F" w:rsidR="0052571F" w:rsidRDefault="00C10EF2" w:rsidP="00A13D2D">
      <w:pPr>
        <w:pStyle w:val="Prrafodelista"/>
        <w:jc w:val="center"/>
      </w:pPr>
      <w:r w:rsidRPr="00C10EF2">
        <w:rPr>
          <w:noProof/>
        </w:rPr>
        <w:drawing>
          <wp:inline distT="0" distB="0" distL="0" distR="0" wp14:anchorId="54BF2120" wp14:editId="23981948">
            <wp:extent cx="2571532" cy="3427012"/>
            <wp:effectExtent l="0" t="0" r="63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382" cy="34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0843" w14:textId="77777777" w:rsidR="00463D60" w:rsidRPr="00CD7B4D" w:rsidRDefault="00463D60" w:rsidP="00463D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Cs/>
        </w:rPr>
        <w:lastRenderedPageBreak/>
        <w:t xml:space="preserve">Ficha </w:t>
      </w:r>
      <w:r w:rsidRPr="00CD7B4D">
        <w:rPr>
          <w:bCs/>
        </w:rPr>
        <w:t xml:space="preserve">técnica de identidad para el personaje </w:t>
      </w:r>
      <w:r>
        <w:rPr>
          <w:bCs/>
        </w:rPr>
        <w:t>antagonista</w:t>
      </w:r>
      <w:r w:rsidRPr="00CD7B4D">
        <w:rPr>
          <w:bCs/>
        </w:rPr>
        <w:t>.</w:t>
      </w:r>
    </w:p>
    <w:p w14:paraId="511FD1DF" w14:textId="77777777" w:rsidR="00463D60" w:rsidRDefault="00463D60" w:rsidP="00463D60">
      <w:pPr>
        <w:spacing w:line="360" w:lineRule="auto"/>
        <w:rPr>
          <w:b/>
        </w:rPr>
      </w:pPr>
    </w:p>
    <w:p w14:paraId="4CC3488E" w14:textId="77777777" w:rsidR="00463D60" w:rsidRPr="008213B5" w:rsidRDefault="00463D60" w:rsidP="00463D60">
      <w:pPr>
        <w:spacing w:line="360" w:lineRule="auto"/>
      </w:pPr>
      <w:r w:rsidRPr="008213B5">
        <w:rPr>
          <w:b/>
        </w:rPr>
        <w:t>Nombre</w:t>
      </w:r>
      <w:r>
        <w:rPr>
          <w:b/>
        </w:rPr>
        <w:t xml:space="preserve">: </w:t>
      </w:r>
      <w:r>
        <w:t>Pohaku</w:t>
      </w:r>
    </w:p>
    <w:p w14:paraId="7AC342AE" w14:textId="77777777" w:rsidR="00463D60" w:rsidRPr="008213B5" w:rsidRDefault="00463D60" w:rsidP="00463D60">
      <w:pPr>
        <w:spacing w:line="360" w:lineRule="auto"/>
        <w:rPr>
          <w:b/>
        </w:rPr>
      </w:pPr>
      <w:r w:rsidRPr="008213B5">
        <w:rPr>
          <w:b/>
        </w:rPr>
        <w:t xml:space="preserve">Arquetipo: </w:t>
      </w:r>
      <w:r>
        <w:t>La sombra</w:t>
      </w:r>
    </w:p>
    <w:p w14:paraId="2FE1F7E9" w14:textId="77777777" w:rsidR="00463D60" w:rsidRDefault="00463D60" w:rsidP="00463D60">
      <w:pPr>
        <w:spacing w:line="360" w:lineRule="auto"/>
        <w:rPr>
          <w:b/>
        </w:rPr>
      </w:pPr>
    </w:p>
    <w:p w14:paraId="455DA07B" w14:textId="3FA4A151" w:rsidR="00463D60" w:rsidRDefault="00463D60" w:rsidP="005C4834">
      <w:pPr>
        <w:spacing w:line="360" w:lineRule="auto"/>
        <w:ind w:left="720" w:firstLine="0"/>
        <w:rPr>
          <w:b/>
        </w:rPr>
      </w:pPr>
      <w:r w:rsidRPr="008213B5">
        <w:rPr>
          <w:b/>
        </w:rPr>
        <w:t xml:space="preserve">Características: </w:t>
      </w:r>
      <w:bookmarkStart w:id="0" w:name="_Hlk148306592"/>
      <w:r w:rsidR="00C265CF">
        <w:t>Humano antropomorfo</w:t>
      </w:r>
      <w:bookmarkEnd w:id="0"/>
      <w:r w:rsidR="00C265CF">
        <w:t xml:space="preserve"> </w:t>
      </w:r>
      <w:r w:rsidR="005C4834">
        <w:t xml:space="preserve">de mediana edad malvado, psicópata, practicante del ocultismo y magia oscura, quiere dominar todos los reinos y extinguir la vida de aquellos </w:t>
      </w:r>
      <w:r w:rsidR="008F1817">
        <w:t>que se interpongan en su camino</w:t>
      </w:r>
      <w:r w:rsidR="00815B1C">
        <w:t>.</w:t>
      </w:r>
    </w:p>
    <w:p w14:paraId="33E2647A" w14:textId="77777777" w:rsidR="00463D60" w:rsidRDefault="00463D60" w:rsidP="00463D60">
      <w:pPr>
        <w:spacing w:line="360" w:lineRule="auto"/>
        <w:ind w:left="720" w:firstLine="0"/>
      </w:pPr>
      <w:r w:rsidRPr="008213B5">
        <w:rPr>
          <w:b/>
        </w:rPr>
        <w:t>Aspecto</w:t>
      </w:r>
      <w:r w:rsidRPr="008213B5">
        <w:t xml:space="preserve">: </w:t>
      </w:r>
      <w:r>
        <w:t>45 años</w:t>
      </w:r>
      <w:r w:rsidRPr="008213B5">
        <w:t xml:space="preserve">, estatura </w:t>
      </w:r>
      <w:r>
        <w:t>1,70cm</w:t>
      </w:r>
      <w:r w:rsidRPr="008213B5">
        <w:t xml:space="preserve">, </w:t>
      </w:r>
      <w:r>
        <w:t>contextura delgada</w:t>
      </w:r>
      <w:r w:rsidRPr="008213B5">
        <w:t xml:space="preserve">, </w:t>
      </w:r>
      <w:r>
        <w:t>especie ajolote color</w:t>
      </w:r>
      <w:r w:rsidRPr="008213B5">
        <w:t xml:space="preserve"> </w:t>
      </w:r>
      <w:r w:rsidRPr="00C77EC5">
        <w:t>verde-agua. Con una prenda a rayas en blanco y azul</w:t>
      </w:r>
      <w:r>
        <w:t>.</w:t>
      </w:r>
    </w:p>
    <w:p w14:paraId="0F357557" w14:textId="77777777" w:rsidR="00463D60" w:rsidRDefault="00463D60" w:rsidP="00463D60">
      <w:pPr>
        <w:spacing w:line="360" w:lineRule="auto"/>
        <w:ind w:left="720" w:firstLine="0"/>
        <w:rPr>
          <w:b/>
        </w:rPr>
      </w:pPr>
    </w:p>
    <w:p w14:paraId="10E335FE" w14:textId="77777777" w:rsidR="00463D60" w:rsidRPr="008213B5" w:rsidRDefault="00463D60" w:rsidP="00463D60">
      <w:pPr>
        <w:spacing w:line="360" w:lineRule="auto"/>
        <w:ind w:left="720" w:firstLine="0"/>
      </w:pPr>
      <w:r w:rsidRPr="008213B5">
        <w:rPr>
          <w:b/>
        </w:rPr>
        <w:t>Estilo visual seleccionado</w:t>
      </w:r>
      <w:r w:rsidRPr="008213B5">
        <w:t xml:space="preserve">: </w:t>
      </w:r>
      <w:r>
        <w:t>creado a partir de ilustración tradicional 2D con colores RGB</w:t>
      </w:r>
    </w:p>
    <w:p w14:paraId="779B0B44" w14:textId="77777777" w:rsidR="00463D60" w:rsidRDefault="00463D60" w:rsidP="00463D60">
      <w:pPr>
        <w:spacing w:line="360" w:lineRule="auto"/>
        <w:rPr>
          <w:b/>
        </w:rPr>
      </w:pPr>
    </w:p>
    <w:p w14:paraId="66937B89" w14:textId="7981DFC2" w:rsidR="008F4A45" w:rsidRDefault="00463D60" w:rsidP="008F4A45">
      <w:pPr>
        <w:spacing w:line="360" w:lineRule="auto"/>
        <w:ind w:left="720" w:firstLine="0"/>
      </w:pPr>
      <w:r w:rsidRPr="008213B5">
        <w:rPr>
          <w:b/>
        </w:rPr>
        <w:t>Identidad</w:t>
      </w:r>
      <w:r>
        <w:t xml:space="preserve">: </w:t>
      </w:r>
      <w:r w:rsidR="009742F7">
        <w:t>humano antropomorfo</w:t>
      </w:r>
      <w:r>
        <w:t xml:space="preserve"> verde agua con manchas blancas y azules tiene cuernos blancos y azules, usa un bastón dorado mágico</w:t>
      </w:r>
    </w:p>
    <w:p w14:paraId="63C17AA8" w14:textId="77777777" w:rsidR="008F4A45" w:rsidRPr="008213B5" w:rsidRDefault="008F4A45" w:rsidP="008F4A45">
      <w:pPr>
        <w:spacing w:line="360" w:lineRule="auto"/>
        <w:ind w:left="720" w:firstLine="0"/>
      </w:pPr>
    </w:p>
    <w:p w14:paraId="763B042F" w14:textId="7B77AA57" w:rsidR="00463D60" w:rsidRDefault="00463D60" w:rsidP="00463D60">
      <w:pPr>
        <w:pStyle w:val="Descripcin"/>
        <w:keepNext/>
        <w:spacing w:after="0" w:line="360" w:lineRule="auto"/>
        <w:jc w:val="center"/>
        <w:rPr>
          <w:color w:val="auto"/>
          <w:szCs w:val="22"/>
        </w:rPr>
      </w:pPr>
      <w:r w:rsidRPr="008213B5">
        <w:rPr>
          <w:color w:val="auto"/>
          <w:szCs w:val="22"/>
        </w:rPr>
        <w:t>Ficha técnica de</w:t>
      </w:r>
      <w:r>
        <w:rPr>
          <w:color w:val="auto"/>
          <w:szCs w:val="22"/>
        </w:rPr>
        <w:t xml:space="preserve"> antagonista Pohaku</w:t>
      </w:r>
    </w:p>
    <w:p w14:paraId="38CEC37E" w14:textId="77777777" w:rsidR="008F4A45" w:rsidRPr="008F4A45" w:rsidRDefault="008F4A45" w:rsidP="008F4A45"/>
    <w:p w14:paraId="072FC610" w14:textId="72BF67D0" w:rsidR="00463D60" w:rsidRDefault="0012593D" w:rsidP="00A13D2D">
      <w:pPr>
        <w:pStyle w:val="Prrafodelista"/>
        <w:jc w:val="center"/>
      </w:pPr>
      <w:r w:rsidRPr="00915FCF">
        <w:rPr>
          <w:noProof/>
        </w:rPr>
        <w:drawing>
          <wp:inline distT="0" distB="0" distL="0" distR="0" wp14:anchorId="53559850" wp14:editId="14496B2A">
            <wp:extent cx="2829697" cy="3210738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05"/>
                    <a:stretch/>
                  </pic:blipFill>
                  <pic:spPr bwMode="auto">
                    <a:xfrm>
                      <a:off x="0" y="0"/>
                      <a:ext cx="2830559" cy="3211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E8E26" w14:textId="47A01DBF" w:rsidR="00DF1630" w:rsidRDefault="00DF1630" w:rsidP="00A13D2D">
      <w:pPr>
        <w:pStyle w:val="Prrafodelista"/>
        <w:jc w:val="center"/>
      </w:pPr>
    </w:p>
    <w:p w14:paraId="64A20F56" w14:textId="3833461C" w:rsidR="00DF1630" w:rsidRDefault="00DF1630" w:rsidP="00A13D2D">
      <w:pPr>
        <w:pStyle w:val="Prrafodelista"/>
        <w:jc w:val="center"/>
      </w:pPr>
    </w:p>
    <w:p w14:paraId="22158148" w14:textId="4BF47A9B" w:rsidR="00DF1630" w:rsidRDefault="00A213C8" w:rsidP="00A13D2D">
      <w:pPr>
        <w:pStyle w:val="Prrafodelista"/>
        <w:jc w:val="center"/>
      </w:pPr>
      <w:r>
        <w:t>Creación de la historia del videojuego</w:t>
      </w:r>
    </w:p>
    <w:p w14:paraId="47DECBA2" w14:textId="27FBD215" w:rsidR="00926464" w:rsidRDefault="00876D81" w:rsidP="00A361C6">
      <w:pPr>
        <w:pStyle w:val="Prrafodelista"/>
        <w:jc w:val="center"/>
      </w:pPr>
      <w:r>
        <w:t>Memorias de Onokoro</w:t>
      </w:r>
    </w:p>
    <w:p w14:paraId="02B73A09" w14:textId="1FF57FAF" w:rsidR="00876D81" w:rsidRDefault="007F5FB7" w:rsidP="000C42F3">
      <w:pPr>
        <w:pStyle w:val="Prrafodelista"/>
      </w:pPr>
      <w:r w:rsidRPr="00ED70AD">
        <w:rPr>
          <w:b/>
          <w:bCs/>
        </w:rPr>
        <w:t>Planeamiento</w:t>
      </w:r>
      <w:r>
        <w:t xml:space="preserve">: </w:t>
      </w:r>
    </w:p>
    <w:p w14:paraId="7637C948" w14:textId="4AE2DE5F" w:rsidR="00A76D32" w:rsidRDefault="00A76D32" w:rsidP="000C42F3">
      <w:pPr>
        <w:pStyle w:val="Prrafodelista"/>
      </w:pPr>
      <w:r w:rsidRPr="00ED70AD">
        <w:rPr>
          <w:b/>
          <w:bCs/>
        </w:rPr>
        <w:t>Protagonista</w:t>
      </w:r>
      <w:r>
        <w:t>: Tahu</w:t>
      </w:r>
      <w:r w:rsidR="008079F6">
        <w:t xml:space="preserve"> valiente</w:t>
      </w:r>
      <w:r w:rsidR="00C53CBA">
        <w:t xml:space="preserve"> y </w:t>
      </w:r>
      <w:r w:rsidR="00E12A5E">
        <w:t>leal</w:t>
      </w:r>
      <w:r w:rsidR="008079F6">
        <w:t xml:space="preserve"> guerrero defensor del reino de </w:t>
      </w:r>
      <w:proofErr w:type="spellStart"/>
      <w:r w:rsidR="008079F6">
        <w:t>Onokoro</w:t>
      </w:r>
      <w:proofErr w:type="spellEnd"/>
      <w:r w:rsidR="008B2CD6">
        <w:t xml:space="preserve">, </w:t>
      </w:r>
      <w:r w:rsidR="0030197F">
        <w:t xml:space="preserve">tras </w:t>
      </w:r>
      <w:r w:rsidR="009742F7">
        <w:t>perder</w:t>
      </w:r>
      <w:r w:rsidR="00233384">
        <w:t xml:space="preserve"> a su</w:t>
      </w:r>
      <w:r w:rsidR="0030197F">
        <w:t xml:space="preserve"> familia en la</w:t>
      </w:r>
      <w:r w:rsidR="00233384">
        <w:t xml:space="preserve"> guerra de las sombras</w:t>
      </w:r>
      <w:r w:rsidR="004C7E31">
        <w:t xml:space="preserve"> </w:t>
      </w:r>
      <w:r w:rsidR="007914B1">
        <w:t xml:space="preserve">juro defender a aquellos que </w:t>
      </w:r>
      <w:r w:rsidR="00D27F2F">
        <w:t>lo necesiten</w:t>
      </w:r>
      <w:r w:rsidR="004C7E31">
        <w:t xml:space="preserve"> </w:t>
      </w:r>
      <w:r w:rsidR="004577A7">
        <w:t xml:space="preserve">siendo </w:t>
      </w:r>
      <w:r w:rsidR="00130CF7">
        <w:t>est</w:t>
      </w:r>
      <w:r w:rsidR="00D27F2F">
        <w:t>a la razón</w:t>
      </w:r>
      <w:r w:rsidR="00112BA8">
        <w:t xml:space="preserve"> por la cual se </w:t>
      </w:r>
      <w:r w:rsidR="009742F7">
        <w:t>unió</w:t>
      </w:r>
      <w:r w:rsidR="00130CF7">
        <w:t xml:space="preserve"> a la </w:t>
      </w:r>
      <w:r w:rsidR="00821757">
        <w:t>orden de guerreros de Onokoro.</w:t>
      </w:r>
    </w:p>
    <w:p w14:paraId="488EFAE3" w14:textId="645882ED" w:rsidR="00876D81" w:rsidRDefault="000C29C1" w:rsidP="0093037D">
      <w:pPr>
        <w:pStyle w:val="Prrafodelista"/>
      </w:pPr>
      <w:r w:rsidRPr="00ED70AD">
        <w:rPr>
          <w:b/>
          <w:bCs/>
        </w:rPr>
        <w:t>Antagonista</w:t>
      </w:r>
      <w:r>
        <w:t xml:space="preserve">: Pohaku </w:t>
      </w:r>
      <w:r w:rsidR="00BF350E">
        <w:t>criatura mestiza, tiene sangre de ajolote y salamandra</w:t>
      </w:r>
      <w:r w:rsidR="00492235">
        <w:t xml:space="preserve"> es de </w:t>
      </w:r>
      <w:r w:rsidR="007139F8">
        <w:t>mediana edad malvado, psicópata, practicante del ocultismo y magia oscura</w:t>
      </w:r>
      <w:r w:rsidR="00EC22A5">
        <w:t xml:space="preserve">, quiere </w:t>
      </w:r>
      <w:r w:rsidR="00457729">
        <w:t xml:space="preserve">dominar todos los reinos </w:t>
      </w:r>
      <w:r w:rsidR="00003962">
        <w:t xml:space="preserve">y extinguir la vida de aquellos que </w:t>
      </w:r>
      <w:r w:rsidR="00E30CD9">
        <w:t>tienen luz en su interior</w:t>
      </w:r>
      <w:r w:rsidR="00003962">
        <w:t>.</w:t>
      </w:r>
      <w:r w:rsidR="00EC22A5">
        <w:t xml:space="preserve"> </w:t>
      </w:r>
    </w:p>
    <w:p w14:paraId="7209838A" w14:textId="194FD3C0" w:rsidR="0093037D" w:rsidRDefault="0093037D" w:rsidP="0093037D">
      <w:pPr>
        <w:pStyle w:val="Prrafodelista"/>
      </w:pPr>
      <w:r w:rsidRPr="00ED70AD">
        <w:rPr>
          <w:b/>
          <w:bCs/>
        </w:rPr>
        <w:t>Giro de la trama</w:t>
      </w:r>
      <w:r>
        <w:t xml:space="preserve">: Onokoro </w:t>
      </w:r>
      <w:r w:rsidR="005A7F73">
        <w:t xml:space="preserve">es atacado por los seguidores de </w:t>
      </w:r>
      <w:r w:rsidR="00D36E71">
        <w:t xml:space="preserve">la sombra y </w:t>
      </w:r>
      <w:r w:rsidR="009742F7">
        <w:t>ocultismos</w:t>
      </w:r>
      <w:r w:rsidR="00D36E71">
        <w:t xml:space="preserve"> de </w:t>
      </w:r>
      <w:proofErr w:type="spellStart"/>
      <w:r w:rsidR="00D36E71">
        <w:t>Pohaku</w:t>
      </w:r>
      <w:proofErr w:type="spellEnd"/>
      <w:r w:rsidR="00D36E71">
        <w:t xml:space="preserve">, posteriormente raptan </w:t>
      </w:r>
      <w:r w:rsidR="00321A54">
        <w:t xml:space="preserve">y toman como prisionera de guerra a la princesa </w:t>
      </w:r>
      <w:r w:rsidR="00570A1C">
        <w:t>H</w:t>
      </w:r>
      <w:r w:rsidR="00321A54">
        <w:t>a</w:t>
      </w:r>
      <w:r w:rsidR="00570A1C">
        <w:t>ll</w:t>
      </w:r>
      <w:r w:rsidR="00806B46">
        <w:t>y</w:t>
      </w:r>
      <w:r w:rsidR="00A3274C">
        <w:t xml:space="preserve"> esto con el fin de poder someter el reino de Onokoro</w:t>
      </w:r>
      <w:r w:rsidR="00597039">
        <w:t>.</w:t>
      </w:r>
    </w:p>
    <w:p w14:paraId="3A55037D" w14:textId="6B444FC7" w:rsidR="00A4300E" w:rsidRDefault="003E6250" w:rsidP="0093037D">
      <w:pPr>
        <w:pStyle w:val="Prrafodelista"/>
      </w:pPr>
      <w:r w:rsidRPr="00ED70AD">
        <w:rPr>
          <w:b/>
          <w:bCs/>
        </w:rPr>
        <w:t>Nudo</w:t>
      </w:r>
      <w:r w:rsidR="00A547CB">
        <w:t xml:space="preserve">: Tahu emprende su viaje </w:t>
      </w:r>
      <w:r w:rsidR="00E3002D">
        <w:t xml:space="preserve">junto a Smile la gatita fantasma </w:t>
      </w:r>
      <w:r w:rsidR="00A25EAB">
        <w:t>y se abre paso a los dominios de Pohaku</w:t>
      </w:r>
      <w:r w:rsidR="00AB78DD">
        <w:t xml:space="preserve"> para poder derrotarlo y salvar a la princesa la cual representa esperanza </w:t>
      </w:r>
      <w:r w:rsidR="00B17462">
        <w:t xml:space="preserve">ya que el recatarla enviara un fuerte mensaje al reino de Onokoro y a los demás reinos de que no todo </w:t>
      </w:r>
      <w:r w:rsidR="005B41DD">
        <w:t>está</w:t>
      </w:r>
      <w:r w:rsidR="00B17462">
        <w:t xml:space="preserve"> perdido</w:t>
      </w:r>
      <w:r w:rsidR="001F3ACA">
        <w:t>,</w:t>
      </w:r>
      <w:r w:rsidR="00B17462">
        <w:t xml:space="preserve"> </w:t>
      </w:r>
      <w:r w:rsidR="001F3ACA">
        <w:t>y que aún</w:t>
      </w:r>
      <w:r w:rsidR="00B17462">
        <w:t xml:space="preserve"> hay </w:t>
      </w:r>
      <w:r w:rsidR="005B41DD">
        <w:t>esperanzas.</w:t>
      </w:r>
    </w:p>
    <w:p w14:paraId="38C32CCA" w14:textId="1A0DAFFB" w:rsidR="001F3ACA" w:rsidRDefault="005B41DD" w:rsidP="0093037D">
      <w:pPr>
        <w:pStyle w:val="Prrafodelista"/>
      </w:pPr>
      <w:r w:rsidRPr="00ED70AD">
        <w:rPr>
          <w:b/>
          <w:bCs/>
        </w:rPr>
        <w:t>Nudo 2</w:t>
      </w:r>
      <w:r>
        <w:t xml:space="preserve">: </w:t>
      </w:r>
      <w:r w:rsidR="00752382">
        <w:t xml:space="preserve">Tahu </w:t>
      </w:r>
      <w:r w:rsidR="00CD4111">
        <w:t xml:space="preserve">tiene que </w:t>
      </w:r>
      <w:r w:rsidR="000A4575">
        <w:t xml:space="preserve">enfrentarse a </w:t>
      </w:r>
      <w:r w:rsidR="001C724B">
        <w:t>5</w:t>
      </w:r>
      <w:r w:rsidR="000A4575">
        <w:t xml:space="preserve"> </w:t>
      </w:r>
      <w:r w:rsidR="001C724B">
        <w:t>bestias</w:t>
      </w:r>
      <w:r w:rsidR="000A4575">
        <w:t xml:space="preserve"> </w:t>
      </w:r>
      <w:r w:rsidR="001C724B">
        <w:t xml:space="preserve">que </w:t>
      </w:r>
      <w:r w:rsidR="00220872">
        <w:t>protegen</w:t>
      </w:r>
      <w:r w:rsidR="001C724B">
        <w:t xml:space="preserve"> el reino de</w:t>
      </w:r>
      <w:r w:rsidR="00F8470F">
        <w:t xml:space="preserve"> Pohaku y </w:t>
      </w:r>
      <w:r w:rsidR="00ED70AD">
        <w:t>p</w:t>
      </w:r>
      <w:r w:rsidR="00F8470F">
        <w:t>oder derrotarlo</w:t>
      </w:r>
      <w:r w:rsidR="00025DB2">
        <w:t>.</w:t>
      </w:r>
    </w:p>
    <w:p w14:paraId="00C7E28E" w14:textId="061F8D9A" w:rsidR="00ED4B29" w:rsidRDefault="00025DB2" w:rsidP="00D0378C">
      <w:pPr>
        <w:pStyle w:val="Prrafodelista"/>
      </w:pPr>
      <w:r w:rsidRPr="003F6E34">
        <w:rPr>
          <w:b/>
          <w:bCs/>
        </w:rPr>
        <w:t>Desenlace</w:t>
      </w:r>
      <w:r w:rsidR="001C01CA">
        <w:t xml:space="preserve">: Tahu </w:t>
      </w:r>
      <w:r w:rsidR="00871186">
        <w:t>entra al castillo de Po</w:t>
      </w:r>
      <w:r w:rsidR="00365833">
        <w:t xml:space="preserve">haku donde se </w:t>
      </w:r>
      <w:r w:rsidR="00ED70AD">
        <w:t>librará</w:t>
      </w:r>
      <w:r w:rsidR="00365833">
        <w:t xml:space="preserve"> la batalla final, Tahu </w:t>
      </w:r>
      <w:r w:rsidR="005512B7">
        <w:t xml:space="preserve">sella a Pohaku </w:t>
      </w:r>
      <w:r w:rsidR="008F23D9">
        <w:t xml:space="preserve">y </w:t>
      </w:r>
      <w:r w:rsidR="003D29E2">
        <w:t>re</w:t>
      </w:r>
      <w:r w:rsidR="003F6E34">
        <w:t>s</w:t>
      </w:r>
      <w:r w:rsidR="003D29E2">
        <w:t>cata a la princesa</w:t>
      </w:r>
      <w:r w:rsidR="00ED70AD">
        <w:t xml:space="preserve"> Hall</w:t>
      </w:r>
      <w:r w:rsidR="00806B46">
        <w:t>y</w:t>
      </w:r>
      <w:r w:rsidR="003F6E34">
        <w:t>, llevando la paz</w:t>
      </w:r>
      <w:r w:rsidR="005512B7">
        <w:t xml:space="preserve"> a Onokoro y demás reinos.</w:t>
      </w:r>
    </w:p>
    <w:p w14:paraId="5D14EFD5" w14:textId="07419D64" w:rsidR="002E7C7B" w:rsidRDefault="002E7C7B" w:rsidP="00D0378C">
      <w:pPr>
        <w:pStyle w:val="Prrafodelista"/>
      </w:pPr>
    </w:p>
    <w:p w14:paraId="694FDB81" w14:textId="5BCED38B" w:rsidR="00CA07D3" w:rsidRDefault="00CA07D3" w:rsidP="00D0378C">
      <w:pPr>
        <w:pStyle w:val="Prrafodelista"/>
      </w:pPr>
    </w:p>
    <w:p w14:paraId="289656FC" w14:textId="2A93D312" w:rsidR="008F23D9" w:rsidRDefault="008F23D9" w:rsidP="00D0378C">
      <w:pPr>
        <w:pStyle w:val="Prrafodelista"/>
      </w:pPr>
    </w:p>
    <w:p w14:paraId="041524FF" w14:textId="77777777" w:rsidR="008F23D9" w:rsidRDefault="008F23D9" w:rsidP="00D0378C">
      <w:pPr>
        <w:pStyle w:val="Prrafodelista"/>
      </w:pPr>
    </w:p>
    <w:p w14:paraId="7B3FC517" w14:textId="10B776A9" w:rsidR="002E7C7B" w:rsidRDefault="00CA07D3" w:rsidP="00D0378C">
      <w:pPr>
        <w:pStyle w:val="Prrafodelista"/>
      </w:pPr>
      <w:r>
        <w:t xml:space="preserve">Historia </w:t>
      </w:r>
    </w:p>
    <w:p w14:paraId="631BF718" w14:textId="77777777" w:rsidR="00CA07D3" w:rsidRDefault="00CA07D3" w:rsidP="00CA07D3">
      <w:pPr>
        <w:pStyle w:val="Prrafodelista"/>
        <w:jc w:val="center"/>
      </w:pPr>
      <w:r>
        <w:t>Memorias de Onokoro</w:t>
      </w:r>
    </w:p>
    <w:p w14:paraId="5D02B381" w14:textId="4FA1AC2D" w:rsidR="009D4C31" w:rsidRDefault="00D40DAD" w:rsidP="00295430">
      <w:pPr>
        <w:ind w:firstLine="0"/>
      </w:pPr>
      <w:r>
        <w:t>Hace 20 años se libro una gran guerra en</w:t>
      </w:r>
      <w:r w:rsidR="008C198F">
        <w:t xml:space="preserve"> </w:t>
      </w:r>
      <w:r w:rsidR="00F72C49">
        <w:t xml:space="preserve">el reino de Onokoro, </w:t>
      </w:r>
      <w:r w:rsidR="00277309">
        <w:t>una guerra santa contra</w:t>
      </w:r>
      <w:r w:rsidR="00F72C49">
        <w:t xml:space="preserve"> </w:t>
      </w:r>
      <w:r w:rsidR="00173551">
        <w:t xml:space="preserve">la </w:t>
      </w:r>
      <w:r w:rsidR="00B25A68">
        <w:t>legión</w:t>
      </w:r>
      <w:r w:rsidR="00C82EC1">
        <w:t xml:space="preserve"> de las sombras que quería </w:t>
      </w:r>
      <w:r w:rsidR="002F0051">
        <w:t>conquistar</w:t>
      </w:r>
      <w:r w:rsidR="00A601AC">
        <w:t xml:space="preserve"> </w:t>
      </w:r>
      <w:r w:rsidR="00E96830">
        <w:t xml:space="preserve">e </w:t>
      </w:r>
      <w:r w:rsidR="00A601AC">
        <w:t>imponer s</w:t>
      </w:r>
      <w:r w:rsidR="00E96830">
        <w:t>u</w:t>
      </w:r>
      <w:r w:rsidR="00870329">
        <w:t>s</w:t>
      </w:r>
      <w:r w:rsidR="00BA3183">
        <w:t xml:space="preserve"> creencias ocultistas</w:t>
      </w:r>
      <w:r w:rsidR="000332E9">
        <w:t>.</w:t>
      </w:r>
    </w:p>
    <w:p w14:paraId="6080472E" w14:textId="3185AC7C" w:rsidR="00E04972" w:rsidRDefault="002F70FD" w:rsidP="00295430">
      <w:pPr>
        <w:ind w:firstLine="0"/>
      </w:pPr>
      <w:r>
        <w:t xml:space="preserve">Tahu </w:t>
      </w:r>
      <w:r w:rsidR="000332E9">
        <w:t>un pequeño niño</w:t>
      </w:r>
      <w:r w:rsidR="00E54A54">
        <w:t xml:space="preserve"> de 7 años </w:t>
      </w:r>
      <w:r w:rsidR="00CC44AD">
        <w:t xml:space="preserve">perdió </w:t>
      </w:r>
      <w:r w:rsidR="00E54A54">
        <w:t xml:space="preserve">a sus padres en la gran guerra santa </w:t>
      </w:r>
      <w:r w:rsidR="00F71842">
        <w:t xml:space="preserve">y a </w:t>
      </w:r>
      <w:proofErr w:type="spellStart"/>
      <w:r w:rsidR="00F71842">
        <w:t>cuasa</w:t>
      </w:r>
      <w:proofErr w:type="spellEnd"/>
      <w:r w:rsidR="00F71842">
        <w:t xml:space="preserve"> de este trágico suceso </w:t>
      </w:r>
      <w:r w:rsidR="0082260F">
        <w:t>es que decide a su</w:t>
      </w:r>
      <w:r w:rsidR="005F2293">
        <w:t xml:space="preserve"> corta edad hacerse fuerte y </w:t>
      </w:r>
      <w:r w:rsidR="00B40368">
        <w:t>unirse a la orden de Onokoro para defender el reino de</w:t>
      </w:r>
      <w:r w:rsidR="001F053F">
        <w:t xml:space="preserve"> amenazas como lo fue </w:t>
      </w:r>
      <w:r w:rsidR="00B40368">
        <w:t xml:space="preserve">la legión de las sombras </w:t>
      </w:r>
      <w:r w:rsidR="00874483">
        <w:t>que le arrebato a sus padres y casi por poco logran</w:t>
      </w:r>
      <w:r w:rsidR="00AE4346">
        <w:t xml:space="preserve"> derro</w:t>
      </w:r>
      <w:r w:rsidR="00496E43">
        <w:t>tar al reino</w:t>
      </w:r>
      <w:r w:rsidR="00AE4346">
        <w:t xml:space="preserve"> </w:t>
      </w:r>
      <w:r w:rsidR="00496E43">
        <w:t xml:space="preserve">de </w:t>
      </w:r>
      <w:r w:rsidR="003755AD">
        <w:t>Onokoro</w:t>
      </w:r>
      <w:r w:rsidR="008643E6">
        <w:t>.</w:t>
      </w:r>
    </w:p>
    <w:p w14:paraId="039F4C7C" w14:textId="26D0ECF7" w:rsidR="0026315D" w:rsidRDefault="00E04972" w:rsidP="00295430">
      <w:pPr>
        <w:ind w:firstLine="0"/>
      </w:pPr>
      <w:r>
        <w:t xml:space="preserve">20 años después de la </w:t>
      </w:r>
      <w:r w:rsidR="008643E6">
        <w:t xml:space="preserve">gran guerra santa </w:t>
      </w:r>
      <w:r w:rsidR="00AF625C">
        <w:t>Pohaku</w:t>
      </w:r>
      <w:r w:rsidR="0061358A">
        <w:t xml:space="preserve"> el líder de la legión de las sombras ataca a </w:t>
      </w:r>
      <w:r w:rsidR="00664DF7">
        <w:t xml:space="preserve">Onokoro </w:t>
      </w:r>
      <w:r w:rsidR="005400B9">
        <w:t>y raptan a la princesa</w:t>
      </w:r>
      <w:r w:rsidR="00F10104">
        <w:t xml:space="preserve"> </w:t>
      </w:r>
      <w:r w:rsidR="0067015D">
        <w:t>Hall</w:t>
      </w:r>
      <w:r w:rsidR="00806B46">
        <w:t>y</w:t>
      </w:r>
      <w:r w:rsidR="005859C0">
        <w:t xml:space="preserve"> </w:t>
      </w:r>
      <w:r w:rsidR="00882647">
        <w:t>con el fin de</w:t>
      </w:r>
      <w:r w:rsidR="001A629C">
        <w:t xml:space="preserve"> </w:t>
      </w:r>
      <w:r w:rsidR="005400B9">
        <w:t>llevarla a</w:t>
      </w:r>
      <w:r w:rsidR="000E790E">
        <w:t>l</w:t>
      </w:r>
      <w:r w:rsidR="0061358A">
        <w:t xml:space="preserve"> </w:t>
      </w:r>
      <w:r w:rsidR="00E056D7">
        <w:t>reino de las sombras y en un oscuro ritual</w:t>
      </w:r>
      <w:r w:rsidR="00882647">
        <w:t xml:space="preserve"> matrimonial</w:t>
      </w:r>
      <w:r w:rsidR="00E056D7">
        <w:t xml:space="preserve"> </w:t>
      </w:r>
      <w:r w:rsidR="001A629C">
        <w:t xml:space="preserve">esposarla con Pohaku </w:t>
      </w:r>
      <w:r w:rsidR="0024420A">
        <w:t xml:space="preserve">para que así la </w:t>
      </w:r>
      <w:r w:rsidR="00365581">
        <w:t>legión</w:t>
      </w:r>
      <w:r w:rsidR="0024420A">
        <w:t xml:space="preserve"> de las sombras pueda tener un completo control sobre Onokoro </w:t>
      </w:r>
      <w:r w:rsidR="00FF1D2D">
        <w:t xml:space="preserve">e imponer su culto oscuro y </w:t>
      </w:r>
      <w:r w:rsidR="00E56386">
        <w:t xml:space="preserve">usar a </w:t>
      </w:r>
      <w:r w:rsidR="00FF1D2D">
        <w:t>l</w:t>
      </w:r>
      <w:r w:rsidR="009E23C9">
        <w:t xml:space="preserve">os rebeldes como </w:t>
      </w:r>
      <w:r w:rsidR="00E56386">
        <w:t xml:space="preserve">sacrificios </w:t>
      </w:r>
      <w:r w:rsidR="00245162">
        <w:t xml:space="preserve">para </w:t>
      </w:r>
      <w:r w:rsidR="009E23C9">
        <w:t>las ceremonias ocultistas</w:t>
      </w:r>
      <w:r w:rsidR="00B42998">
        <w:t>.</w:t>
      </w:r>
    </w:p>
    <w:p w14:paraId="542FAF84" w14:textId="77777777" w:rsidR="00776852" w:rsidRDefault="00BB5FE9" w:rsidP="00295430">
      <w:pPr>
        <w:ind w:firstLine="0"/>
      </w:pPr>
      <w:r>
        <w:t>Tahu nuestr</w:t>
      </w:r>
      <w:r w:rsidR="00520C4B">
        <w:t xml:space="preserve">o </w:t>
      </w:r>
      <w:r w:rsidR="00320D8B">
        <w:t xml:space="preserve">joven </w:t>
      </w:r>
      <w:r w:rsidR="00520C4B">
        <w:t>héroe</w:t>
      </w:r>
      <w:r w:rsidR="00B42998">
        <w:t xml:space="preserve"> </w:t>
      </w:r>
      <w:r w:rsidR="00882047">
        <w:t xml:space="preserve">ya tiene 27 años y </w:t>
      </w:r>
      <w:r w:rsidR="0054273C">
        <w:t xml:space="preserve">pertenece a la orden de Onokoro es un valiente guerrero que tiene como </w:t>
      </w:r>
      <w:r w:rsidR="008669B1">
        <w:t>misión</w:t>
      </w:r>
      <w:r w:rsidR="0054273C">
        <w:t xml:space="preserve"> defender y proteger a la familia real,</w:t>
      </w:r>
      <w:r w:rsidR="009735FE">
        <w:t xml:space="preserve"> y tras el rapto de la princesa Hally, toma su espada y parte </w:t>
      </w:r>
      <w:r w:rsidR="007801DD">
        <w:t xml:space="preserve">camino </w:t>
      </w:r>
      <w:r w:rsidR="009735FE">
        <w:t>al reino de</w:t>
      </w:r>
      <w:r w:rsidR="008A482F">
        <w:t xml:space="preserve"> las sombras de </w:t>
      </w:r>
      <w:r w:rsidR="007801DD">
        <w:t>P</w:t>
      </w:r>
      <w:r w:rsidR="008A482F">
        <w:t>ohaku al rescate de la princesa</w:t>
      </w:r>
      <w:r w:rsidR="00776852">
        <w:t>.</w:t>
      </w:r>
    </w:p>
    <w:p w14:paraId="3CC8F1D0" w14:textId="22B92E38" w:rsidR="00253A8E" w:rsidRDefault="00776852" w:rsidP="00295430">
      <w:pPr>
        <w:ind w:firstLine="0"/>
      </w:pPr>
      <w:r>
        <w:t>E</w:t>
      </w:r>
      <w:r w:rsidR="00E61ABB">
        <w:t xml:space="preserve">s así como </w:t>
      </w:r>
      <w:r>
        <w:t xml:space="preserve">Tahu </w:t>
      </w:r>
      <w:r w:rsidR="00E61ABB">
        <w:t xml:space="preserve">inicia su </w:t>
      </w:r>
      <w:r w:rsidR="005F794F">
        <w:t>aventura</w:t>
      </w:r>
      <w:r w:rsidR="009B57FE">
        <w:t xml:space="preserve"> </w:t>
      </w:r>
      <w:r w:rsidR="009810C5">
        <w:t xml:space="preserve">en la cual </w:t>
      </w:r>
      <w:r w:rsidR="009B57FE">
        <w:t xml:space="preserve">encuentra un </w:t>
      </w:r>
      <w:r w:rsidR="00663861">
        <w:t xml:space="preserve">pequeño ser </w:t>
      </w:r>
      <w:r w:rsidR="0044790A">
        <w:t>espiritual</w:t>
      </w:r>
      <w:r w:rsidR="0069505D">
        <w:t xml:space="preserve"> esponjoso es</w:t>
      </w:r>
      <w:r w:rsidR="0044790A">
        <w:t xml:space="preserve"> </w:t>
      </w:r>
      <w:r w:rsidR="00DD0E14">
        <w:t xml:space="preserve">una gatita </w:t>
      </w:r>
      <w:r w:rsidR="00663861">
        <w:t xml:space="preserve">que también fue </w:t>
      </w:r>
      <w:r w:rsidR="00DD0E14">
        <w:t>víctima</w:t>
      </w:r>
      <w:r w:rsidR="00663861">
        <w:t xml:space="preserve"> </w:t>
      </w:r>
      <w:r w:rsidR="002C595E">
        <w:t xml:space="preserve">de </w:t>
      </w:r>
      <w:r w:rsidR="00275D7D">
        <w:t xml:space="preserve">los esbirros de </w:t>
      </w:r>
      <w:r w:rsidR="00066713">
        <w:t>Pohaku</w:t>
      </w:r>
      <w:r w:rsidR="00275D7D">
        <w:t>, la gatita se presenta como Smile e</w:t>
      </w:r>
      <w:r w:rsidR="00066713">
        <w:t xml:space="preserve"> insiste en querer ayudar</w:t>
      </w:r>
      <w:r w:rsidR="00CD38D2">
        <w:t xml:space="preserve"> </w:t>
      </w:r>
      <w:r w:rsidR="00F251D3">
        <w:t xml:space="preserve">a rescatar a la princesa y ponerle fin a Pohaku, </w:t>
      </w:r>
      <w:r w:rsidR="00066713">
        <w:t>para así poder descansar en paz una vez que todo el tormento termine</w:t>
      </w:r>
      <w:r w:rsidR="00253A8E">
        <w:t>.</w:t>
      </w:r>
    </w:p>
    <w:p w14:paraId="0F87920D" w14:textId="6429973E" w:rsidR="009B57FE" w:rsidRDefault="00253A8E" w:rsidP="00295430">
      <w:pPr>
        <w:ind w:firstLine="0"/>
      </w:pPr>
      <w:r>
        <w:t>La gatita fantasma</w:t>
      </w:r>
      <w:r w:rsidR="00F251D3">
        <w:t xml:space="preserve">, </w:t>
      </w:r>
      <w:r>
        <w:t>acompañara a Tahu brindándole apoyo</w:t>
      </w:r>
      <w:r w:rsidR="00217725">
        <w:t xml:space="preserve"> </w:t>
      </w:r>
      <w:r w:rsidR="00E16ADE">
        <w:t>e interactuando con él.</w:t>
      </w:r>
    </w:p>
    <w:p w14:paraId="6326E231" w14:textId="68689159" w:rsidR="002A3C91" w:rsidRDefault="00A17CE4" w:rsidP="00295430">
      <w:pPr>
        <w:ind w:firstLine="0"/>
      </w:pPr>
      <w:r>
        <w:t xml:space="preserve">Tahu y Smile se abren paso poco a poco desde Onokoro hacia </w:t>
      </w:r>
      <w:r w:rsidR="00002C0D">
        <w:t>el reino de las sombras</w:t>
      </w:r>
      <w:r w:rsidR="000B3AD2">
        <w:t xml:space="preserve"> derrotando enemigos y </w:t>
      </w:r>
      <w:r w:rsidR="001C50FD">
        <w:t xml:space="preserve">las 5 bestias que protegen al reino de las sombras </w:t>
      </w:r>
      <w:r w:rsidR="003D4CA6">
        <w:t xml:space="preserve">de Pohaku, tras un </w:t>
      </w:r>
      <w:r w:rsidR="003D4CA6">
        <w:lastRenderedPageBreak/>
        <w:t>largo viaje Tahu logra llegar al castillo de Pohaku</w:t>
      </w:r>
      <w:r w:rsidR="00151719">
        <w:t xml:space="preserve"> el cual </w:t>
      </w:r>
      <w:r w:rsidR="0084119A">
        <w:t xml:space="preserve">se encontraba junto a la princesa en </w:t>
      </w:r>
      <w:r w:rsidR="00482590">
        <w:t xml:space="preserve">una </w:t>
      </w:r>
      <w:r w:rsidR="00942CFA">
        <w:t xml:space="preserve">capilla ocultista a </w:t>
      </w:r>
      <w:r w:rsidR="001331BD">
        <w:t xml:space="preserve">mitad </w:t>
      </w:r>
      <w:r w:rsidR="0084119A">
        <w:t>de la</w:t>
      </w:r>
      <w:r w:rsidR="00151719">
        <w:t xml:space="preserve"> ceremonia matrimonial</w:t>
      </w:r>
      <w:r w:rsidR="002A3C91">
        <w:t>.</w:t>
      </w:r>
    </w:p>
    <w:p w14:paraId="615B8741" w14:textId="2823DEB0" w:rsidR="002A3C91" w:rsidRDefault="00942CFA" w:rsidP="00295430">
      <w:pPr>
        <w:ind w:firstLine="0"/>
      </w:pPr>
      <w:r>
        <w:t xml:space="preserve">En eso </w:t>
      </w:r>
      <w:r w:rsidR="002A3C91">
        <w:t xml:space="preserve">Tahu entra ferozmente y grita, “yo me opongo” a lo que </w:t>
      </w:r>
      <w:r w:rsidR="00431192">
        <w:t xml:space="preserve">Pohaku </w:t>
      </w:r>
      <w:r w:rsidR="004F3F67">
        <w:t>impresionado,</w:t>
      </w:r>
      <w:r>
        <w:t xml:space="preserve"> </w:t>
      </w:r>
      <w:r w:rsidR="00E36DE5">
        <w:t xml:space="preserve">pero con calma responde </w:t>
      </w:r>
      <w:r w:rsidR="00431192">
        <w:t>“IDIOTA, aun no llegamos a esa parte</w:t>
      </w:r>
      <w:r w:rsidR="00E36DE5">
        <w:t>”</w:t>
      </w:r>
      <w:r w:rsidR="00057918">
        <w:t xml:space="preserve">, </w:t>
      </w:r>
      <w:r w:rsidR="005F0F13">
        <w:t>La pequeña gatita le susurra a Tahu “Te dije, debimos esperar un poco más antes de hacer la gran entrada”</w:t>
      </w:r>
      <w:r w:rsidR="00A117DC">
        <w:t>, a lo que Tahu responde con un suspiro</w:t>
      </w:r>
      <w:r w:rsidR="00681D7C">
        <w:t xml:space="preserve"> y </w:t>
      </w:r>
      <w:r w:rsidR="009326E2">
        <w:t>frunciéndole</w:t>
      </w:r>
      <w:r w:rsidR="00681D7C">
        <w:t xml:space="preserve"> el </w:t>
      </w:r>
      <w:r w:rsidR="009326E2">
        <w:t>ceño</w:t>
      </w:r>
      <w:r w:rsidR="00A117DC">
        <w:t>.</w:t>
      </w:r>
    </w:p>
    <w:p w14:paraId="574A11F7" w14:textId="1CB54AD6" w:rsidR="00E460CB" w:rsidRDefault="00681D7C" w:rsidP="00295430">
      <w:pPr>
        <w:ind w:firstLine="0"/>
      </w:pPr>
      <w:r>
        <w:t>Posteriormente s</w:t>
      </w:r>
      <w:r w:rsidR="00AA0795">
        <w:t xml:space="preserve">e da </w:t>
      </w:r>
      <w:r w:rsidR="0078255A">
        <w:t>inicio</w:t>
      </w:r>
      <w:r w:rsidR="00AA0795">
        <w:t xml:space="preserve"> a</w:t>
      </w:r>
      <w:r w:rsidR="0078255A">
        <w:t xml:space="preserve"> la batalla final entre </w:t>
      </w:r>
      <w:r w:rsidR="002F7E85">
        <w:t>T</w:t>
      </w:r>
      <w:r w:rsidR="0078255A">
        <w:t>ahu y Pohaku</w:t>
      </w:r>
      <w:r w:rsidR="00F33D17">
        <w:t xml:space="preserve"> y tras una ardua batalla Tahu </w:t>
      </w:r>
      <w:r w:rsidR="00483102">
        <w:t xml:space="preserve">resulta vencedor </w:t>
      </w:r>
      <w:r w:rsidR="00101596">
        <w:t xml:space="preserve">y sella a </w:t>
      </w:r>
      <w:r w:rsidR="00686F4F">
        <w:t>Pohaku</w:t>
      </w:r>
      <w:r w:rsidR="00FC2F34">
        <w:t xml:space="preserve"> liberando </w:t>
      </w:r>
      <w:r w:rsidR="002F49A3">
        <w:t>los reinos del miedo y oscuridad a l</w:t>
      </w:r>
      <w:r w:rsidR="00251A9B">
        <w:t xml:space="preserve">os que Pohaku los </w:t>
      </w:r>
      <w:r w:rsidR="009326E2">
        <w:t>tenía</w:t>
      </w:r>
      <w:r w:rsidR="00251A9B">
        <w:t xml:space="preserve"> sometidos.</w:t>
      </w:r>
    </w:p>
    <w:p w14:paraId="33FBD7E1" w14:textId="38A1DADF" w:rsidR="004F3F67" w:rsidRDefault="00251A9B" w:rsidP="004F3F67">
      <w:pPr>
        <w:ind w:firstLine="0"/>
      </w:pPr>
      <w:r>
        <w:t>Smile la pequeña gatita fantasma</w:t>
      </w:r>
      <w:r w:rsidR="009326E2">
        <w:t xml:space="preserve"> se acerca a Pohaku y agradece por darle la oportunidad de acompañarlo en su aventura</w:t>
      </w:r>
      <w:r w:rsidR="004B2772">
        <w:t xml:space="preserve"> y dice que ya es momento de descansar</w:t>
      </w:r>
      <w:r w:rsidR="001B4BA8">
        <w:t xml:space="preserve"> mientras se eleva y estalla en pequeños destellos de luz</w:t>
      </w:r>
      <w:r w:rsidR="005B3F7B">
        <w:t xml:space="preserve"> pero al cabo de unos segundos regresa y dice estar aburrida y que quiere </w:t>
      </w:r>
      <w:r w:rsidR="00C0319A">
        <w:t>vivir más aventuras junto a Tahu a lo</w:t>
      </w:r>
      <w:r w:rsidR="004F3F67">
        <w:t xml:space="preserve"> que Tahu responde con un cálido abrazo y contestándole que hay una princesa a la cual aun tienen que rescatar y llevar a su reino.</w:t>
      </w:r>
    </w:p>
    <w:p w14:paraId="53578408" w14:textId="5B12BA02" w:rsidR="00634C0E" w:rsidRDefault="00634C0E" w:rsidP="00295430">
      <w:pPr>
        <w:ind w:firstLine="0"/>
      </w:pPr>
    </w:p>
    <w:p w14:paraId="7876C3A7" w14:textId="7F3CD134" w:rsidR="0030148C" w:rsidRDefault="0030148C" w:rsidP="00295430">
      <w:pPr>
        <w:ind w:firstLine="0"/>
      </w:pPr>
    </w:p>
    <w:p w14:paraId="5B32BBB0" w14:textId="44573C42" w:rsidR="0030148C" w:rsidRDefault="0030148C" w:rsidP="00295430">
      <w:pPr>
        <w:ind w:firstLine="0"/>
      </w:pPr>
    </w:p>
    <w:p w14:paraId="61AF8A57" w14:textId="265B07B2" w:rsidR="0030148C" w:rsidRDefault="0030148C" w:rsidP="00295430">
      <w:pPr>
        <w:ind w:firstLine="0"/>
      </w:pPr>
    </w:p>
    <w:p w14:paraId="0D42F436" w14:textId="5C9F661A" w:rsidR="0030148C" w:rsidRDefault="0030148C" w:rsidP="00295430">
      <w:pPr>
        <w:ind w:firstLine="0"/>
      </w:pPr>
    </w:p>
    <w:p w14:paraId="6A1CCCE8" w14:textId="6DEDDBD6" w:rsidR="0030148C" w:rsidRDefault="0030148C" w:rsidP="00295430">
      <w:pPr>
        <w:ind w:firstLine="0"/>
      </w:pPr>
    </w:p>
    <w:p w14:paraId="59178EBC" w14:textId="77CBB502" w:rsidR="0030148C" w:rsidRDefault="0030148C" w:rsidP="00295430">
      <w:pPr>
        <w:ind w:firstLine="0"/>
      </w:pPr>
    </w:p>
    <w:p w14:paraId="5CEC1173" w14:textId="67664F34" w:rsidR="0030148C" w:rsidRDefault="0030148C" w:rsidP="00295430">
      <w:pPr>
        <w:ind w:firstLine="0"/>
      </w:pPr>
    </w:p>
    <w:p w14:paraId="5AF96358" w14:textId="2C64FE90" w:rsidR="0030148C" w:rsidRDefault="0030148C" w:rsidP="00295430">
      <w:pPr>
        <w:ind w:firstLine="0"/>
      </w:pPr>
    </w:p>
    <w:p w14:paraId="0FC59727" w14:textId="2CB40661" w:rsidR="0030148C" w:rsidRDefault="0030148C" w:rsidP="00295430">
      <w:pPr>
        <w:ind w:firstLine="0"/>
      </w:pPr>
    </w:p>
    <w:p w14:paraId="2A187D74" w14:textId="214E2D91" w:rsidR="00EA75CD" w:rsidRDefault="00EA75CD" w:rsidP="00295430">
      <w:pPr>
        <w:ind w:firstLine="0"/>
      </w:pPr>
      <w:r>
        <w:lastRenderedPageBreak/>
        <w:t>Análisis de videojuegos</w:t>
      </w:r>
      <w:r w:rsidR="00224C33">
        <w:t xml:space="preserve"> para tomar </w:t>
      </w:r>
      <w:r w:rsidR="009742F7">
        <w:t>regencia</w:t>
      </w:r>
      <w:r w:rsidR="00224C33">
        <w:t xml:space="preserve"> </w:t>
      </w:r>
      <w:r w:rsidR="00CC6DBB">
        <w:t xml:space="preserve">y definir el tipo de arte y </w:t>
      </w:r>
      <w:r w:rsidR="009742F7">
        <w:t>mecánicas</w:t>
      </w:r>
      <w:r>
        <w:t>.</w:t>
      </w:r>
    </w:p>
    <w:p w14:paraId="2710B1F5" w14:textId="0AAC469B" w:rsidR="00CC6DBB" w:rsidRDefault="00CC6DBB" w:rsidP="00295430">
      <w:pPr>
        <w:ind w:firstLine="0"/>
      </w:pPr>
      <w:r w:rsidRPr="00E7675A">
        <w:rPr>
          <w:b/>
          <w:bCs/>
        </w:rPr>
        <w:t>Videojuegos seleccionados</w:t>
      </w:r>
      <w:r w:rsidR="00F4703C">
        <w:t>:</w:t>
      </w:r>
    </w:p>
    <w:p w14:paraId="526271AC" w14:textId="4F8471DB" w:rsidR="00EA75CD" w:rsidRDefault="00EA75CD" w:rsidP="00295430">
      <w:pPr>
        <w:ind w:firstLine="0"/>
      </w:pPr>
      <w:proofErr w:type="spellStart"/>
      <w:r>
        <w:t>Donkey</w:t>
      </w:r>
      <w:proofErr w:type="spellEnd"/>
      <w:r>
        <w:t xml:space="preserve"> Kong country</w:t>
      </w:r>
    </w:p>
    <w:p w14:paraId="2A981E7A" w14:textId="79D7B206" w:rsidR="001D1DA2" w:rsidRDefault="00227882" w:rsidP="00295430">
      <w:pPr>
        <w:ind w:firstLine="0"/>
      </w:pPr>
      <w:proofErr w:type="spellStart"/>
      <w:r>
        <w:t>H</w:t>
      </w:r>
      <w:r w:rsidR="001E11FD">
        <w:t>ollow</w:t>
      </w:r>
      <w:proofErr w:type="spellEnd"/>
      <w:r w:rsidR="001E11FD">
        <w:t xml:space="preserve"> </w:t>
      </w:r>
      <w:proofErr w:type="spellStart"/>
      <w:r w:rsidR="001E11FD">
        <w:t>knight</w:t>
      </w:r>
      <w:proofErr w:type="spellEnd"/>
    </w:p>
    <w:p w14:paraId="052EF0AE" w14:textId="5EE00F3B" w:rsidR="00380E36" w:rsidRDefault="0060709B" w:rsidP="00295430">
      <w:pPr>
        <w:ind w:firstLine="0"/>
      </w:pPr>
      <w:proofErr w:type="spellStart"/>
      <w:r w:rsidRPr="0060709B">
        <w:t>cuphead</w:t>
      </w:r>
      <w:proofErr w:type="spellEnd"/>
      <w:r w:rsidRPr="0060709B">
        <w:t xml:space="preserve"> and </w:t>
      </w:r>
      <w:proofErr w:type="spellStart"/>
      <w:r w:rsidRPr="0060709B">
        <w:t>mugman</w:t>
      </w:r>
      <w:proofErr w:type="spellEnd"/>
    </w:p>
    <w:p w14:paraId="05834256" w14:textId="01054773" w:rsidR="00A73685" w:rsidRPr="00E7675A" w:rsidRDefault="00E7675A" w:rsidP="00295430">
      <w:pPr>
        <w:ind w:firstLine="0"/>
        <w:rPr>
          <w:b/>
          <w:bCs/>
        </w:rPr>
      </w:pPr>
      <w:r w:rsidRPr="00E7675A">
        <w:rPr>
          <w:b/>
          <w:bCs/>
        </w:rPr>
        <w:t>Referencia grafica</w:t>
      </w:r>
    </w:p>
    <w:p w14:paraId="2D5BB23F" w14:textId="679761AE" w:rsidR="00202264" w:rsidRDefault="00094CAB" w:rsidP="00295430">
      <w:pPr>
        <w:ind w:firstLine="0"/>
      </w:pPr>
      <w:r>
        <w:t xml:space="preserve">Una combinación de estilo </w:t>
      </w:r>
      <w:r w:rsidR="007E7D1D">
        <w:t>de ilustración similar al</w:t>
      </w:r>
      <w:r>
        <w:t xml:space="preserve"> de </w:t>
      </w:r>
      <w:proofErr w:type="spellStart"/>
      <w:r>
        <w:t>cuphead</w:t>
      </w:r>
      <w:proofErr w:type="spellEnd"/>
      <w:r>
        <w:t xml:space="preserve"> and </w:t>
      </w:r>
      <w:proofErr w:type="spellStart"/>
      <w:r>
        <w:t>mugman</w:t>
      </w:r>
      <w:proofErr w:type="spellEnd"/>
      <w:r>
        <w:t xml:space="preserve"> </w:t>
      </w:r>
      <w:r w:rsidR="007E7D1D">
        <w:t xml:space="preserve">y </w:t>
      </w:r>
      <w:proofErr w:type="spellStart"/>
      <w:r w:rsidR="007E7D1D">
        <w:t>Hollow</w:t>
      </w:r>
      <w:proofErr w:type="spellEnd"/>
      <w:r w:rsidR="007E7D1D">
        <w:t xml:space="preserve"> </w:t>
      </w:r>
      <w:proofErr w:type="spellStart"/>
      <w:r w:rsidR="007E7D1D">
        <w:t>knigth</w:t>
      </w:r>
      <w:proofErr w:type="spellEnd"/>
      <w:r w:rsidR="006270E7">
        <w:t xml:space="preserve"> en </w:t>
      </w:r>
      <w:r w:rsidR="00EA7E2E">
        <w:t>el estilo de ilustración de personajes</w:t>
      </w:r>
    </w:p>
    <w:p w14:paraId="358B3C55" w14:textId="08046F5A" w:rsidR="00EA7E2E" w:rsidRDefault="00EA7E2E" w:rsidP="00295430">
      <w:pPr>
        <w:ind w:firstLine="0"/>
      </w:pPr>
      <w:r>
        <w:t xml:space="preserve">En el estilo de paleta de colores será más semejante a </w:t>
      </w:r>
      <w:proofErr w:type="spellStart"/>
      <w:r>
        <w:t>Hollow</w:t>
      </w:r>
      <w:proofErr w:type="spellEnd"/>
      <w:r>
        <w:t xml:space="preserve"> </w:t>
      </w:r>
      <w:proofErr w:type="spellStart"/>
      <w:r>
        <w:t>knight</w:t>
      </w:r>
      <w:proofErr w:type="spellEnd"/>
      <w:r w:rsidR="00A57F97">
        <w:t xml:space="preserve"> </w:t>
      </w:r>
    </w:p>
    <w:p w14:paraId="7BC8C7D7" w14:textId="544644DB" w:rsidR="00770291" w:rsidRPr="00770291" w:rsidRDefault="00770291" w:rsidP="00295430">
      <w:pPr>
        <w:ind w:firstLine="0"/>
        <w:rPr>
          <w:b/>
          <w:bCs/>
        </w:rPr>
      </w:pPr>
      <w:r w:rsidRPr="00770291">
        <w:rPr>
          <w:b/>
          <w:bCs/>
        </w:rPr>
        <w:t>Referencias de mecánicas de juego</w:t>
      </w:r>
    </w:p>
    <w:p w14:paraId="77196F54" w14:textId="1E419310" w:rsidR="00E26997" w:rsidRDefault="00143CE4" w:rsidP="00295430">
      <w:pPr>
        <w:ind w:firstLine="0"/>
      </w:pPr>
      <w:r>
        <w:t xml:space="preserve">En las mecánicas del juego será más semejante a </w:t>
      </w:r>
      <w:proofErr w:type="spellStart"/>
      <w:r>
        <w:t>Donkey</w:t>
      </w:r>
      <w:proofErr w:type="spellEnd"/>
      <w:r>
        <w:t xml:space="preserve"> Kong ya que esté goza de una muy buena implementación de mecánicas </w:t>
      </w:r>
      <w:r w:rsidR="001D172A">
        <w:t xml:space="preserve">y relación entre ellas para el diseño de niveles y experiencia de juego ya que evita la redundancia </w:t>
      </w:r>
      <w:r w:rsidR="0075455F">
        <w:t xml:space="preserve">e ínsita a </w:t>
      </w:r>
      <w:r w:rsidR="001D172A">
        <w:t xml:space="preserve">que el jugador trate de superarse </w:t>
      </w:r>
      <w:r w:rsidR="00EB2C53">
        <w:t xml:space="preserve">constantemente para poder avanzar, por lo cual podemos observar </w:t>
      </w:r>
      <w:r w:rsidR="00095E0A">
        <w:t>que,</w:t>
      </w:r>
      <w:r w:rsidR="00770291">
        <w:t xml:space="preserve"> aunque tiene pocas mecánicas saben aprovecharlas para que el jugador no se aburra por redundancia.</w:t>
      </w:r>
      <w:r w:rsidR="007C67D1">
        <w:tab/>
      </w:r>
      <w:r w:rsidR="007C67D1">
        <w:tab/>
      </w:r>
    </w:p>
    <w:p w14:paraId="2E9A872C" w14:textId="77777777" w:rsidR="000E6B17" w:rsidRDefault="000E6B17" w:rsidP="00295430">
      <w:pPr>
        <w:ind w:firstLine="0"/>
      </w:pPr>
    </w:p>
    <w:p w14:paraId="531B3082" w14:textId="7F9B2DBB" w:rsidR="00770291" w:rsidRDefault="00770291" w:rsidP="00295430">
      <w:pPr>
        <w:ind w:firstLine="0"/>
      </w:pPr>
    </w:p>
    <w:p w14:paraId="7F364BF3" w14:textId="610CB491" w:rsidR="000F34FC" w:rsidRDefault="000F34FC" w:rsidP="00295430">
      <w:pPr>
        <w:ind w:firstLine="0"/>
      </w:pPr>
    </w:p>
    <w:p w14:paraId="3F78124A" w14:textId="7C628522" w:rsidR="000F34FC" w:rsidRDefault="000F34FC" w:rsidP="00295430">
      <w:pPr>
        <w:ind w:firstLine="0"/>
      </w:pPr>
    </w:p>
    <w:p w14:paraId="6A9A6AE6" w14:textId="77777777" w:rsidR="000F34FC" w:rsidRDefault="000F34FC" w:rsidP="00295430">
      <w:pPr>
        <w:ind w:firstLine="0"/>
      </w:pPr>
    </w:p>
    <w:sectPr w:rsidR="000F34FC" w:rsidSect="001C4A59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C794F" w14:textId="77777777" w:rsidR="00F32BA0" w:rsidRDefault="00F32BA0">
      <w:pPr>
        <w:spacing w:line="240" w:lineRule="auto"/>
      </w:pPr>
      <w:r>
        <w:separator/>
      </w:r>
    </w:p>
    <w:p w14:paraId="00268E51" w14:textId="77777777" w:rsidR="00F32BA0" w:rsidRDefault="00F32BA0"/>
  </w:endnote>
  <w:endnote w:type="continuationSeparator" w:id="0">
    <w:p w14:paraId="27152E20" w14:textId="77777777" w:rsidR="00F32BA0" w:rsidRDefault="00F32BA0">
      <w:pPr>
        <w:spacing w:line="240" w:lineRule="auto"/>
      </w:pPr>
      <w:r>
        <w:continuationSeparator/>
      </w:r>
    </w:p>
    <w:p w14:paraId="729736D2" w14:textId="77777777" w:rsidR="00F32BA0" w:rsidRDefault="00F32B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06C22" w14:textId="77777777" w:rsidR="00F32BA0" w:rsidRDefault="00F32BA0">
      <w:pPr>
        <w:spacing w:line="240" w:lineRule="auto"/>
      </w:pPr>
      <w:r>
        <w:separator/>
      </w:r>
    </w:p>
    <w:p w14:paraId="20D14712" w14:textId="77777777" w:rsidR="00F32BA0" w:rsidRDefault="00F32BA0"/>
  </w:footnote>
  <w:footnote w:type="continuationSeparator" w:id="0">
    <w:p w14:paraId="780C520B" w14:textId="77777777" w:rsidR="00F32BA0" w:rsidRDefault="00F32BA0">
      <w:pPr>
        <w:spacing w:line="240" w:lineRule="auto"/>
      </w:pPr>
      <w:r>
        <w:continuationSeparator/>
      </w:r>
    </w:p>
    <w:p w14:paraId="0BB46DE1" w14:textId="77777777" w:rsidR="00F32BA0" w:rsidRDefault="00F32B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7014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8"/>
      <w:gridCol w:w="7988"/>
      <w:gridCol w:w="1038"/>
    </w:tblGrid>
    <w:tr w:rsidR="00320617" w14:paraId="30789A9E" w14:textId="77777777" w:rsidTr="00320617">
      <w:tc>
        <w:tcPr>
          <w:tcW w:w="7988" w:type="dxa"/>
        </w:tcPr>
        <w:p w14:paraId="21D3BE67" w14:textId="633546D3" w:rsidR="00320617" w:rsidRDefault="00320617" w:rsidP="00320617">
          <w:pPr>
            <w:pStyle w:val="Encabezado"/>
          </w:pPr>
          <w:r>
            <w:rPr>
              <w:lang w:bidi="es-ES"/>
            </w:rPr>
            <w:t>GFPI-F-135 V01</w:t>
          </w:r>
        </w:p>
      </w:tc>
      <w:tc>
        <w:tcPr>
          <w:tcW w:w="7988" w:type="dxa"/>
        </w:tcPr>
        <w:p w14:paraId="76ACCFE4" w14:textId="3FEF1B10" w:rsidR="00320617" w:rsidRPr="00170521" w:rsidRDefault="00F32BA0" w:rsidP="00320617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086440">
                <w:t xml:space="preserve">     </w:t>
              </w:r>
            </w:sdtContent>
          </w:sdt>
        </w:p>
      </w:tc>
      <w:tc>
        <w:tcPr>
          <w:tcW w:w="1038" w:type="dxa"/>
        </w:tcPr>
        <w:p w14:paraId="5EB06752" w14:textId="77777777" w:rsidR="00320617" w:rsidRDefault="00320617" w:rsidP="00320617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DD07378" w14:textId="77777777"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3"/>
      <w:gridCol w:w="1043"/>
    </w:tblGrid>
    <w:tr w:rsidR="004D6B86" w14:paraId="580E0D16" w14:textId="77777777">
      <w:tc>
        <w:tcPr>
          <w:tcW w:w="8280" w:type="dxa"/>
        </w:tcPr>
        <w:p w14:paraId="225AED30" w14:textId="54458F9C" w:rsidR="004D6B86" w:rsidRPr="009F0414" w:rsidRDefault="00320617" w:rsidP="00320617">
          <w:pPr>
            <w:pStyle w:val="Encabezado"/>
            <w:rPr>
              <w:lang w:bidi="es-ES"/>
            </w:rPr>
          </w:pPr>
          <w:r>
            <w:rPr>
              <w:lang w:bidi="es-ES"/>
            </w:rPr>
            <w:t>GFPI-F-135 V01</w:t>
          </w:r>
        </w:p>
      </w:tc>
      <w:tc>
        <w:tcPr>
          <w:tcW w:w="1080" w:type="dxa"/>
        </w:tcPr>
        <w:p w14:paraId="154A222E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2E18DEAF" w14:textId="77777777" w:rsidR="004D6B86" w:rsidRDefault="004D6B86" w:rsidP="002C62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80234FC"/>
    <w:multiLevelType w:val="hybridMultilevel"/>
    <w:tmpl w:val="714CDA34"/>
    <w:lvl w:ilvl="0" w:tplc="C41E3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D5132"/>
    <w:multiLevelType w:val="hybridMultilevel"/>
    <w:tmpl w:val="BC301812"/>
    <w:lvl w:ilvl="0" w:tplc="054A5C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17"/>
    <w:rsid w:val="00002C0D"/>
    <w:rsid w:val="00003962"/>
    <w:rsid w:val="00003EEC"/>
    <w:rsid w:val="00006BBA"/>
    <w:rsid w:val="0001010E"/>
    <w:rsid w:val="00012D06"/>
    <w:rsid w:val="000217F5"/>
    <w:rsid w:val="00025DB2"/>
    <w:rsid w:val="000278EB"/>
    <w:rsid w:val="000332E9"/>
    <w:rsid w:val="00047FBE"/>
    <w:rsid w:val="000511CE"/>
    <w:rsid w:val="00057918"/>
    <w:rsid w:val="00066713"/>
    <w:rsid w:val="00076B6B"/>
    <w:rsid w:val="0008017C"/>
    <w:rsid w:val="00086440"/>
    <w:rsid w:val="00090140"/>
    <w:rsid w:val="00094CAB"/>
    <w:rsid w:val="00095E0A"/>
    <w:rsid w:val="00097169"/>
    <w:rsid w:val="000A4575"/>
    <w:rsid w:val="000A6E85"/>
    <w:rsid w:val="000B3AD2"/>
    <w:rsid w:val="000B4620"/>
    <w:rsid w:val="000C29C1"/>
    <w:rsid w:val="000C2D49"/>
    <w:rsid w:val="000C329D"/>
    <w:rsid w:val="000C42F3"/>
    <w:rsid w:val="000D1A0A"/>
    <w:rsid w:val="000D467F"/>
    <w:rsid w:val="000E08A5"/>
    <w:rsid w:val="000E5B4A"/>
    <w:rsid w:val="000E6B17"/>
    <w:rsid w:val="000E790E"/>
    <w:rsid w:val="000F34FC"/>
    <w:rsid w:val="00101596"/>
    <w:rsid w:val="00103B2D"/>
    <w:rsid w:val="0010577A"/>
    <w:rsid w:val="00112BA8"/>
    <w:rsid w:val="00114BFA"/>
    <w:rsid w:val="0012593D"/>
    <w:rsid w:val="00130CF7"/>
    <w:rsid w:val="001331BD"/>
    <w:rsid w:val="00142253"/>
    <w:rsid w:val="00143CE4"/>
    <w:rsid w:val="00147F4C"/>
    <w:rsid w:val="00151719"/>
    <w:rsid w:val="00156566"/>
    <w:rsid w:val="001602E3"/>
    <w:rsid w:val="00160C0C"/>
    <w:rsid w:val="001624FF"/>
    <w:rsid w:val="00165A24"/>
    <w:rsid w:val="001664A2"/>
    <w:rsid w:val="00170521"/>
    <w:rsid w:val="00173551"/>
    <w:rsid w:val="001874FC"/>
    <w:rsid w:val="00192EFB"/>
    <w:rsid w:val="001A629C"/>
    <w:rsid w:val="001B0CA9"/>
    <w:rsid w:val="001B4848"/>
    <w:rsid w:val="001B4BA8"/>
    <w:rsid w:val="001C01CA"/>
    <w:rsid w:val="001C053C"/>
    <w:rsid w:val="001C08D2"/>
    <w:rsid w:val="001C4A59"/>
    <w:rsid w:val="001C50FD"/>
    <w:rsid w:val="001C6AA7"/>
    <w:rsid w:val="001C724B"/>
    <w:rsid w:val="001D172A"/>
    <w:rsid w:val="001D1D91"/>
    <w:rsid w:val="001D1DA2"/>
    <w:rsid w:val="001E11FD"/>
    <w:rsid w:val="001E4DF1"/>
    <w:rsid w:val="001F053F"/>
    <w:rsid w:val="001F3ACA"/>
    <w:rsid w:val="001F447A"/>
    <w:rsid w:val="001F7399"/>
    <w:rsid w:val="00202264"/>
    <w:rsid w:val="0021182B"/>
    <w:rsid w:val="00212319"/>
    <w:rsid w:val="00217725"/>
    <w:rsid w:val="00217B7C"/>
    <w:rsid w:val="002207C0"/>
    <w:rsid w:val="00220872"/>
    <w:rsid w:val="00224C33"/>
    <w:rsid w:val="00225BE3"/>
    <w:rsid w:val="00227882"/>
    <w:rsid w:val="00233384"/>
    <w:rsid w:val="00233CE3"/>
    <w:rsid w:val="0024420A"/>
    <w:rsid w:val="00245162"/>
    <w:rsid w:val="00247D7A"/>
    <w:rsid w:val="00251A9B"/>
    <w:rsid w:val="00253A8E"/>
    <w:rsid w:val="00254574"/>
    <w:rsid w:val="00257956"/>
    <w:rsid w:val="00261C12"/>
    <w:rsid w:val="0026315D"/>
    <w:rsid w:val="00263620"/>
    <w:rsid w:val="00274C1E"/>
    <w:rsid w:val="00274E0A"/>
    <w:rsid w:val="0027528E"/>
    <w:rsid w:val="00275D4E"/>
    <w:rsid w:val="00275D7D"/>
    <w:rsid w:val="00277309"/>
    <w:rsid w:val="00295430"/>
    <w:rsid w:val="002A023B"/>
    <w:rsid w:val="002A0E20"/>
    <w:rsid w:val="002A3C91"/>
    <w:rsid w:val="002A4B12"/>
    <w:rsid w:val="002B1334"/>
    <w:rsid w:val="002B243C"/>
    <w:rsid w:val="002B6153"/>
    <w:rsid w:val="002C3818"/>
    <w:rsid w:val="002C595E"/>
    <w:rsid w:val="002C5C54"/>
    <w:rsid w:val="002C627C"/>
    <w:rsid w:val="002C7C5B"/>
    <w:rsid w:val="002D7BFF"/>
    <w:rsid w:val="002E0F66"/>
    <w:rsid w:val="002E7C7B"/>
    <w:rsid w:val="002F0051"/>
    <w:rsid w:val="002F3CD5"/>
    <w:rsid w:val="002F49A3"/>
    <w:rsid w:val="002F70FD"/>
    <w:rsid w:val="002F7E85"/>
    <w:rsid w:val="0030148C"/>
    <w:rsid w:val="0030197F"/>
    <w:rsid w:val="00302728"/>
    <w:rsid w:val="00304E6C"/>
    <w:rsid w:val="00307586"/>
    <w:rsid w:val="0030778C"/>
    <w:rsid w:val="00320617"/>
    <w:rsid w:val="00320D8B"/>
    <w:rsid w:val="00321A54"/>
    <w:rsid w:val="00336906"/>
    <w:rsid w:val="00345333"/>
    <w:rsid w:val="00350220"/>
    <w:rsid w:val="0035103D"/>
    <w:rsid w:val="00356ACD"/>
    <w:rsid w:val="003572E7"/>
    <w:rsid w:val="00357E84"/>
    <w:rsid w:val="003653A6"/>
    <w:rsid w:val="00365581"/>
    <w:rsid w:val="00365833"/>
    <w:rsid w:val="003755AD"/>
    <w:rsid w:val="003809BF"/>
    <w:rsid w:val="00380E36"/>
    <w:rsid w:val="003A06C6"/>
    <w:rsid w:val="003A18AC"/>
    <w:rsid w:val="003B3BF0"/>
    <w:rsid w:val="003C42D6"/>
    <w:rsid w:val="003D20E6"/>
    <w:rsid w:val="003D29E2"/>
    <w:rsid w:val="003D4CA6"/>
    <w:rsid w:val="003E09CD"/>
    <w:rsid w:val="003E36B1"/>
    <w:rsid w:val="003E4162"/>
    <w:rsid w:val="003E6250"/>
    <w:rsid w:val="003F1373"/>
    <w:rsid w:val="003F6E34"/>
    <w:rsid w:val="003F7CBD"/>
    <w:rsid w:val="0040004A"/>
    <w:rsid w:val="00403046"/>
    <w:rsid w:val="00411F64"/>
    <w:rsid w:val="00431192"/>
    <w:rsid w:val="004318F8"/>
    <w:rsid w:val="00432307"/>
    <w:rsid w:val="004327C7"/>
    <w:rsid w:val="00436EDD"/>
    <w:rsid w:val="0044637A"/>
    <w:rsid w:val="0044790A"/>
    <w:rsid w:val="00457729"/>
    <w:rsid w:val="004577A7"/>
    <w:rsid w:val="00463D60"/>
    <w:rsid w:val="0046424A"/>
    <w:rsid w:val="00464A19"/>
    <w:rsid w:val="00481CF8"/>
    <w:rsid w:val="00482590"/>
    <w:rsid w:val="00482FB8"/>
    <w:rsid w:val="00483102"/>
    <w:rsid w:val="00492235"/>
    <w:rsid w:val="00492C2D"/>
    <w:rsid w:val="00496E43"/>
    <w:rsid w:val="0049758A"/>
    <w:rsid w:val="004A3D87"/>
    <w:rsid w:val="004A6EFB"/>
    <w:rsid w:val="004B18A9"/>
    <w:rsid w:val="004B2772"/>
    <w:rsid w:val="004C6328"/>
    <w:rsid w:val="004C7E31"/>
    <w:rsid w:val="004D15FC"/>
    <w:rsid w:val="004D4F8C"/>
    <w:rsid w:val="004D6B86"/>
    <w:rsid w:val="004F397F"/>
    <w:rsid w:val="004F3F67"/>
    <w:rsid w:val="004F6043"/>
    <w:rsid w:val="004F6D89"/>
    <w:rsid w:val="004F7AB4"/>
    <w:rsid w:val="00500594"/>
    <w:rsid w:val="00504F88"/>
    <w:rsid w:val="0051086C"/>
    <w:rsid w:val="00514255"/>
    <w:rsid w:val="0051627D"/>
    <w:rsid w:val="00520C4B"/>
    <w:rsid w:val="00523632"/>
    <w:rsid w:val="0052571F"/>
    <w:rsid w:val="00525B69"/>
    <w:rsid w:val="0053748B"/>
    <w:rsid w:val="005400B9"/>
    <w:rsid w:val="0054273C"/>
    <w:rsid w:val="0054498B"/>
    <w:rsid w:val="005512B7"/>
    <w:rsid w:val="0055242C"/>
    <w:rsid w:val="0055459E"/>
    <w:rsid w:val="00557D32"/>
    <w:rsid w:val="00570A1C"/>
    <w:rsid w:val="005859C0"/>
    <w:rsid w:val="005871EA"/>
    <w:rsid w:val="00595412"/>
    <w:rsid w:val="00597039"/>
    <w:rsid w:val="005A00B2"/>
    <w:rsid w:val="005A5413"/>
    <w:rsid w:val="005A7F73"/>
    <w:rsid w:val="005B3F7B"/>
    <w:rsid w:val="005B41DD"/>
    <w:rsid w:val="005B42DF"/>
    <w:rsid w:val="005B7421"/>
    <w:rsid w:val="005C02B3"/>
    <w:rsid w:val="005C4834"/>
    <w:rsid w:val="005D2783"/>
    <w:rsid w:val="005E2FEB"/>
    <w:rsid w:val="005E50E2"/>
    <w:rsid w:val="005F0F13"/>
    <w:rsid w:val="005F2293"/>
    <w:rsid w:val="005F387C"/>
    <w:rsid w:val="005F794F"/>
    <w:rsid w:val="0060567D"/>
    <w:rsid w:val="0060709B"/>
    <w:rsid w:val="0061358A"/>
    <w:rsid w:val="0061747E"/>
    <w:rsid w:val="006270E7"/>
    <w:rsid w:val="006322D9"/>
    <w:rsid w:val="006325F2"/>
    <w:rsid w:val="00633526"/>
    <w:rsid w:val="00634C0E"/>
    <w:rsid w:val="00641876"/>
    <w:rsid w:val="00645290"/>
    <w:rsid w:val="00645DB2"/>
    <w:rsid w:val="00663861"/>
    <w:rsid w:val="00664DF7"/>
    <w:rsid w:val="0067015D"/>
    <w:rsid w:val="00681D7C"/>
    <w:rsid w:val="00685646"/>
    <w:rsid w:val="00686F4F"/>
    <w:rsid w:val="00690318"/>
    <w:rsid w:val="00692F47"/>
    <w:rsid w:val="006934C8"/>
    <w:rsid w:val="0069505D"/>
    <w:rsid w:val="006973AE"/>
    <w:rsid w:val="006A7045"/>
    <w:rsid w:val="006A7F2D"/>
    <w:rsid w:val="006B015B"/>
    <w:rsid w:val="006B3BCB"/>
    <w:rsid w:val="006C162F"/>
    <w:rsid w:val="006D7EE9"/>
    <w:rsid w:val="006F3732"/>
    <w:rsid w:val="00710522"/>
    <w:rsid w:val="007139F8"/>
    <w:rsid w:val="007167B1"/>
    <w:rsid w:val="00717D5F"/>
    <w:rsid w:val="00722285"/>
    <w:rsid w:val="007244DE"/>
    <w:rsid w:val="0073415B"/>
    <w:rsid w:val="00740AF0"/>
    <w:rsid w:val="007412E9"/>
    <w:rsid w:val="007435DB"/>
    <w:rsid w:val="00751FA1"/>
    <w:rsid w:val="00752382"/>
    <w:rsid w:val="007539FB"/>
    <w:rsid w:val="0075455F"/>
    <w:rsid w:val="00770291"/>
    <w:rsid w:val="00776852"/>
    <w:rsid w:val="007801DD"/>
    <w:rsid w:val="0078255A"/>
    <w:rsid w:val="00785671"/>
    <w:rsid w:val="007914B1"/>
    <w:rsid w:val="007B55B9"/>
    <w:rsid w:val="007B61C9"/>
    <w:rsid w:val="007C5A58"/>
    <w:rsid w:val="007C67D1"/>
    <w:rsid w:val="007D050B"/>
    <w:rsid w:val="007D6105"/>
    <w:rsid w:val="007E5F58"/>
    <w:rsid w:val="007E7D1D"/>
    <w:rsid w:val="007F55FD"/>
    <w:rsid w:val="007F5FB7"/>
    <w:rsid w:val="0080227D"/>
    <w:rsid w:val="00803DA1"/>
    <w:rsid w:val="00806B46"/>
    <w:rsid w:val="008079F6"/>
    <w:rsid w:val="0081390C"/>
    <w:rsid w:val="00815B1C"/>
    <w:rsid w:val="00816831"/>
    <w:rsid w:val="00821757"/>
    <w:rsid w:val="0082260F"/>
    <w:rsid w:val="0082475E"/>
    <w:rsid w:val="008272B2"/>
    <w:rsid w:val="00836EA2"/>
    <w:rsid w:val="00837D67"/>
    <w:rsid w:val="0084119A"/>
    <w:rsid w:val="00854A11"/>
    <w:rsid w:val="00861E1F"/>
    <w:rsid w:val="008643E6"/>
    <w:rsid w:val="008669B1"/>
    <w:rsid w:val="00870329"/>
    <w:rsid w:val="00871186"/>
    <w:rsid w:val="00874483"/>
    <w:rsid w:val="008747E8"/>
    <w:rsid w:val="00876D81"/>
    <w:rsid w:val="00882047"/>
    <w:rsid w:val="00882647"/>
    <w:rsid w:val="008A2A83"/>
    <w:rsid w:val="008A322B"/>
    <w:rsid w:val="008A482F"/>
    <w:rsid w:val="008B2332"/>
    <w:rsid w:val="008B2CD6"/>
    <w:rsid w:val="008C1096"/>
    <w:rsid w:val="008C198F"/>
    <w:rsid w:val="008C4275"/>
    <w:rsid w:val="008C64CA"/>
    <w:rsid w:val="008E5C18"/>
    <w:rsid w:val="008F1817"/>
    <w:rsid w:val="008F23D9"/>
    <w:rsid w:val="008F252A"/>
    <w:rsid w:val="008F3128"/>
    <w:rsid w:val="008F4584"/>
    <w:rsid w:val="008F4A45"/>
    <w:rsid w:val="00910F0E"/>
    <w:rsid w:val="009168F8"/>
    <w:rsid w:val="009235CF"/>
    <w:rsid w:val="00926464"/>
    <w:rsid w:val="0093037D"/>
    <w:rsid w:val="00931E3D"/>
    <w:rsid w:val="009326E2"/>
    <w:rsid w:val="00933A59"/>
    <w:rsid w:val="00936C71"/>
    <w:rsid w:val="0094061F"/>
    <w:rsid w:val="00942CFA"/>
    <w:rsid w:val="00943BAF"/>
    <w:rsid w:val="00945354"/>
    <w:rsid w:val="0095086F"/>
    <w:rsid w:val="00961AE5"/>
    <w:rsid w:val="00971E39"/>
    <w:rsid w:val="009735FE"/>
    <w:rsid w:val="00973E82"/>
    <w:rsid w:val="009742F7"/>
    <w:rsid w:val="00976754"/>
    <w:rsid w:val="00977BC5"/>
    <w:rsid w:val="009810C5"/>
    <w:rsid w:val="009A2C38"/>
    <w:rsid w:val="009B3B19"/>
    <w:rsid w:val="009B44CA"/>
    <w:rsid w:val="009B57FE"/>
    <w:rsid w:val="009C1996"/>
    <w:rsid w:val="009C5083"/>
    <w:rsid w:val="009C7AF2"/>
    <w:rsid w:val="009D4C31"/>
    <w:rsid w:val="009E23C9"/>
    <w:rsid w:val="009F0414"/>
    <w:rsid w:val="00A117DC"/>
    <w:rsid w:val="00A13D2D"/>
    <w:rsid w:val="00A17CE4"/>
    <w:rsid w:val="00A213C8"/>
    <w:rsid w:val="00A215F9"/>
    <w:rsid w:val="00A25EAB"/>
    <w:rsid w:val="00A323DD"/>
    <w:rsid w:val="00A3274C"/>
    <w:rsid w:val="00A361C6"/>
    <w:rsid w:val="00A428BB"/>
    <w:rsid w:val="00A4300E"/>
    <w:rsid w:val="00A4757D"/>
    <w:rsid w:val="00A50E36"/>
    <w:rsid w:val="00A547CB"/>
    <w:rsid w:val="00A57F97"/>
    <w:rsid w:val="00A601AC"/>
    <w:rsid w:val="00A63371"/>
    <w:rsid w:val="00A73685"/>
    <w:rsid w:val="00A76D32"/>
    <w:rsid w:val="00A77F6B"/>
    <w:rsid w:val="00A81BB2"/>
    <w:rsid w:val="00A86411"/>
    <w:rsid w:val="00A864E4"/>
    <w:rsid w:val="00A90269"/>
    <w:rsid w:val="00AA0795"/>
    <w:rsid w:val="00AA2FF9"/>
    <w:rsid w:val="00AA3B8F"/>
    <w:rsid w:val="00AA5C05"/>
    <w:rsid w:val="00AB17D6"/>
    <w:rsid w:val="00AB6EE3"/>
    <w:rsid w:val="00AB710D"/>
    <w:rsid w:val="00AB78DD"/>
    <w:rsid w:val="00AB7D54"/>
    <w:rsid w:val="00AC73F8"/>
    <w:rsid w:val="00AE0BEB"/>
    <w:rsid w:val="00AE4346"/>
    <w:rsid w:val="00AE5F82"/>
    <w:rsid w:val="00AE7300"/>
    <w:rsid w:val="00AF0726"/>
    <w:rsid w:val="00AF625C"/>
    <w:rsid w:val="00B03635"/>
    <w:rsid w:val="00B06E9B"/>
    <w:rsid w:val="00B1241F"/>
    <w:rsid w:val="00B14C09"/>
    <w:rsid w:val="00B17462"/>
    <w:rsid w:val="00B25A68"/>
    <w:rsid w:val="00B40368"/>
    <w:rsid w:val="00B42998"/>
    <w:rsid w:val="00B47F9B"/>
    <w:rsid w:val="00B56DD5"/>
    <w:rsid w:val="00B608D2"/>
    <w:rsid w:val="00B667B1"/>
    <w:rsid w:val="00B73D3B"/>
    <w:rsid w:val="00B778A6"/>
    <w:rsid w:val="00B87CF6"/>
    <w:rsid w:val="00B910F1"/>
    <w:rsid w:val="00B94BE0"/>
    <w:rsid w:val="00B97BBF"/>
    <w:rsid w:val="00BA1ABA"/>
    <w:rsid w:val="00BA3183"/>
    <w:rsid w:val="00BB2D36"/>
    <w:rsid w:val="00BB5FE9"/>
    <w:rsid w:val="00BB72B1"/>
    <w:rsid w:val="00BD10D5"/>
    <w:rsid w:val="00BD2161"/>
    <w:rsid w:val="00BD30B5"/>
    <w:rsid w:val="00BE225A"/>
    <w:rsid w:val="00BE4467"/>
    <w:rsid w:val="00BE5901"/>
    <w:rsid w:val="00BE6070"/>
    <w:rsid w:val="00BF350E"/>
    <w:rsid w:val="00C0319A"/>
    <w:rsid w:val="00C10223"/>
    <w:rsid w:val="00C10EF2"/>
    <w:rsid w:val="00C20FDC"/>
    <w:rsid w:val="00C213FF"/>
    <w:rsid w:val="00C265CF"/>
    <w:rsid w:val="00C30AA4"/>
    <w:rsid w:val="00C3438C"/>
    <w:rsid w:val="00C40822"/>
    <w:rsid w:val="00C47C09"/>
    <w:rsid w:val="00C503EE"/>
    <w:rsid w:val="00C53CBA"/>
    <w:rsid w:val="00C5686B"/>
    <w:rsid w:val="00C60592"/>
    <w:rsid w:val="00C65903"/>
    <w:rsid w:val="00C74024"/>
    <w:rsid w:val="00C7605A"/>
    <w:rsid w:val="00C77EC5"/>
    <w:rsid w:val="00C82EC1"/>
    <w:rsid w:val="00C83B15"/>
    <w:rsid w:val="00C85B0B"/>
    <w:rsid w:val="00C925C8"/>
    <w:rsid w:val="00C94E07"/>
    <w:rsid w:val="00CA07D3"/>
    <w:rsid w:val="00CB0780"/>
    <w:rsid w:val="00CB7F84"/>
    <w:rsid w:val="00CC44AD"/>
    <w:rsid w:val="00CC66FC"/>
    <w:rsid w:val="00CC6DBB"/>
    <w:rsid w:val="00CD38D2"/>
    <w:rsid w:val="00CD4111"/>
    <w:rsid w:val="00CE5E14"/>
    <w:rsid w:val="00CF1B55"/>
    <w:rsid w:val="00CF2872"/>
    <w:rsid w:val="00CF616D"/>
    <w:rsid w:val="00D0378C"/>
    <w:rsid w:val="00D229DC"/>
    <w:rsid w:val="00D27F2F"/>
    <w:rsid w:val="00D36E71"/>
    <w:rsid w:val="00D40DAD"/>
    <w:rsid w:val="00D46160"/>
    <w:rsid w:val="00D5359F"/>
    <w:rsid w:val="00D65D68"/>
    <w:rsid w:val="00D6711B"/>
    <w:rsid w:val="00D87B57"/>
    <w:rsid w:val="00D977C5"/>
    <w:rsid w:val="00DA33D3"/>
    <w:rsid w:val="00DA5DC1"/>
    <w:rsid w:val="00DA65EC"/>
    <w:rsid w:val="00DB2E59"/>
    <w:rsid w:val="00DB358F"/>
    <w:rsid w:val="00DC0CA8"/>
    <w:rsid w:val="00DC44F1"/>
    <w:rsid w:val="00DD0E14"/>
    <w:rsid w:val="00DD33F0"/>
    <w:rsid w:val="00DD3BF7"/>
    <w:rsid w:val="00DD54AC"/>
    <w:rsid w:val="00DF1630"/>
    <w:rsid w:val="00DF617E"/>
    <w:rsid w:val="00DF6D26"/>
    <w:rsid w:val="00E045F2"/>
    <w:rsid w:val="00E04972"/>
    <w:rsid w:val="00E056D7"/>
    <w:rsid w:val="00E12A5E"/>
    <w:rsid w:val="00E12C51"/>
    <w:rsid w:val="00E16ADE"/>
    <w:rsid w:val="00E25B88"/>
    <w:rsid w:val="00E26997"/>
    <w:rsid w:val="00E3002D"/>
    <w:rsid w:val="00E30CD9"/>
    <w:rsid w:val="00E36DE5"/>
    <w:rsid w:val="00E403DE"/>
    <w:rsid w:val="00E40A31"/>
    <w:rsid w:val="00E460CB"/>
    <w:rsid w:val="00E46EC5"/>
    <w:rsid w:val="00E54A54"/>
    <w:rsid w:val="00E5594D"/>
    <w:rsid w:val="00E55C7F"/>
    <w:rsid w:val="00E56386"/>
    <w:rsid w:val="00E614A9"/>
    <w:rsid w:val="00E61ABB"/>
    <w:rsid w:val="00E7305D"/>
    <w:rsid w:val="00E7675A"/>
    <w:rsid w:val="00E80D31"/>
    <w:rsid w:val="00E96830"/>
    <w:rsid w:val="00EA1149"/>
    <w:rsid w:val="00EA75CD"/>
    <w:rsid w:val="00EA780C"/>
    <w:rsid w:val="00EA7E2E"/>
    <w:rsid w:val="00EB2C53"/>
    <w:rsid w:val="00EB6274"/>
    <w:rsid w:val="00EB69D3"/>
    <w:rsid w:val="00EC0F1C"/>
    <w:rsid w:val="00EC22A5"/>
    <w:rsid w:val="00EC4998"/>
    <w:rsid w:val="00ED1B8E"/>
    <w:rsid w:val="00ED4B29"/>
    <w:rsid w:val="00ED70AD"/>
    <w:rsid w:val="00EF387D"/>
    <w:rsid w:val="00EF4AB6"/>
    <w:rsid w:val="00EF7382"/>
    <w:rsid w:val="00F0053D"/>
    <w:rsid w:val="00F01C05"/>
    <w:rsid w:val="00F10104"/>
    <w:rsid w:val="00F235AA"/>
    <w:rsid w:val="00F251D3"/>
    <w:rsid w:val="00F31D66"/>
    <w:rsid w:val="00F32BA0"/>
    <w:rsid w:val="00F33D17"/>
    <w:rsid w:val="00F344FD"/>
    <w:rsid w:val="00F363EC"/>
    <w:rsid w:val="00F4077F"/>
    <w:rsid w:val="00F413AC"/>
    <w:rsid w:val="00F413E1"/>
    <w:rsid w:val="00F4703C"/>
    <w:rsid w:val="00F47132"/>
    <w:rsid w:val="00F51633"/>
    <w:rsid w:val="00F52886"/>
    <w:rsid w:val="00F63836"/>
    <w:rsid w:val="00F63974"/>
    <w:rsid w:val="00F71842"/>
    <w:rsid w:val="00F72C49"/>
    <w:rsid w:val="00F8470F"/>
    <w:rsid w:val="00F86369"/>
    <w:rsid w:val="00F91885"/>
    <w:rsid w:val="00F96253"/>
    <w:rsid w:val="00FA4B52"/>
    <w:rsid w:val="00FC2F34"/>
    <w:rsid w:val="00FD50FB"/>
    <w:rsid w:val="00FE725C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283F00"/>
  <w15:chartTrackingRefBased/>
  <w15:docId w15:val="{0A580064-9255-48BA-8430-59B3197E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</Template>
  <TotalTime>777</TotalTime>
  <Pages>10</Pages>
  <Words>1577</Words>
  <Characters>8677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Nicolas Fandiño</cp:lastModifiedBy>
  <cp:revision>483</cp:revision>
  <dcterms:created xsi:type="dcterms:W3CDTF">2023-10-16T02:42:00Z</dcterms:created>
  <dcterms:modified xsi:type="dcterms:W3CDTF">2023-10-19T21:30:00Z</dcterms:modified>
</cp:coreProperties>
</file>